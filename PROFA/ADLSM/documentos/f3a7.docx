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AABEA" w14:textId="77777777" w:rsidR="00BD5072" w:rsidRDefault="00BD5072" w:rsidP="00EE15F3">
      <w:pPr>
        <w:spacing w:line="200" w:lineRule="exact"/>
        <w:jc w:val="right"/>
        <w:rPr>
          <w:rStyle w:val="Dependencia"/>
        </w:rPr>
      </w:pPr>
    </w:p>
    <w:p w14:paraId="1871FE03" w14:textId="77777777" w:rsidR="00221E3A" w:rsidRDefault="00C24D2B" w:rsidP="00EE15F3">
      <w:pPr>
        <w:spacing w:line="200" w:lineRule="exact"/>
        <w:jc w:val="right"/>
        <w:rPr>
          <w:rStyle w:val="NombredeDependenciaCar"/>
          <w:b/>
        </w:rPr>
      </w:pPr>
      <w:r>
        <w:rPr>
          <w:rStyle w:val="Dependencia"/>
        </w:rPr>
        <w:br/>
      </w:r>
    </w:p>
    <w:p w14:paraId="682A6FEF" w14:textId="77777777" w:rsidR="00667001" w:rsidRDefault="00667001" w:rsidP="00EE15F3">
      <w:pPr>
        <w:spacing w:line="200" w:lineRule="exact"/>
        <w:jc w:val="right"/>
        <w:rPr>
          <w:rStyle w:val="NombredeDependenciaCar"/>
          <w:b/>
        </w:rPr>
      </w:pPr>
    </w:p>
    <w:p w14:paraId="3F152287" w14:textId="77777777" w:rsidR="00221E3A" w:rsidRDefault="00221E3A" w:rsidP="00EE15F3">
      <w:pPr>
        <w:spacing w:line="200" w:lineRule="exact"/>
        <w:jc w:val="right"/>
        <w:rPr>
          <w:rStyle w:val="NombredeDependenciaCar"/>
          <w:b/>
        </w:rPr>
      </w:pPr>
    </w:p>
    <w:p w14:paraId="28DA74CE" w14:textId="77777777" w:rsidR="00221E3A" w:rsidRDefault="00221E3A" w:rsidP="00EE15F3">
      <w:pPr>
        <w:spacing w:line="200" w:lineRule="exact"/>
        <w:jc w:val="right"/>
        <w:rPr>
          <w:rStyle w:val="NombredeDependenciaCar"/>
          <w:b/>
        </w:rPr>
      </w:pPr>
    </w:p>
    <w:p w14:paraId="5FBFBB8E" w14:textId="77777777" w:rsidR="00667001" w:rsidRDefault="00667001" w:rsidP="00EE15F3">
      <w:pPr>
        <w:spacing w:line="200" w:lineRule="exact"/>
        <w:jc w:val="right"/>
        <w:rPr>
          <w:rStyle w:val="NombredeDependenciaCar"/>
          <w:b/>
        </w:rPr>
      </w:pPr>
    </w:p>
    <w:p w14:paraId="598B23AE" w14:textId="77777777" w:rsidR="00615930" w:rsidRPr="00E9670D" w:rsidRDefault="00615930" w:rsidP="00615930"/>
    <w:p w14:paraId="49E4B608" w14:textId="77777777" w:rsidR="00E93696" w:rsidRDefault="00E93696" w:rsidP="007D32F0">
      <w:pPr>
        <w:spacing w:after="0" w:line="440" w:lineRule="exact"/>
        <w:jc w:val="right"/>
        <w:rPr>
          <w:rStyle w:val="Ttulo1Car"/>
        </w:rPr>
      </w:pPr>
    </w:p>
    <w:p w14:paraId="6628395B" w14:textId="77777777" w:rsidR="00615930" w:rsidRPr="007D32F0" w:rsidRDefault="004B7130" w:rsidP="0023432A">
      <w:pPr>
        <w:spacing w:after="0" w:line="360" w:lineRule="auto"/>
        <w:ind w:left="142" w:hanging="142"/>
        <w:jc w:val="right"/>
        <w:rPr>
          <w:rFonts w:ascii="Gill Sans MT" w:eastAsiaTheme="majorEastAsia" w:hAnsi="Gill Sans MT" w:cstheme="majorBidi"/>
          <w:b/>
          <w:bCs/>
          <w:sz w:val="40"/>
          <w:szCs w:val="28"/>
        </w:rPr>
      </w:pPr>
      <w:r>
        <w:rPr>
          <w:rStyle w:val="Ttulo1Car"/>
        </w:rPr>
        <w:br/>
      </w:r>
      <w:sdt>
        <w:sdtPr>
          <w:rPr>
            <w:rStyle w:val="Ttulo1Car"/>
          </w:rPr>
          <w:alias w:val="Título"/>
          <w:tag w:val="Título"/>
          <w:id w:val="1408579173"/>
          <w:placeholder>
            <w:docPart w:val="5DE52AE1A2FB4C5FAD116F6995643A7E"/>
          </w:placeholder>
        </w:sdtPr>
        <w:sdtEndPr>
          <w:rPr>
            <w:rStyle w:val="Fuentedeprrafopredeter"/>
            <w:rFonts w:asciiTheme="minorHAnsi" w:eastAsiaTheme="minorEastAsia" w:hAnsiTheme="minorHAnsi" w:cstheme="minorBidi"/>
            <w:b w:val="0"/>
            <w:bCs w:val="0"/>
            <w:sz w:val="17"/>
            <w:szCs w:val="17"/>
          </w:rPr>
        </w:sdtEndPr>
        <w:sdtContent>
          <w:r w:rsidRPr="0023432A">
            <w:rPr>
              <w:rStyle w:val="Ttulo1Car"/>
            </w:rPr>
            <w:t>ProFA Autocuidado de la Salud Mental</w:t>
          </w:r>
        </w:sdtContent>
      </w:sdt>
      <w:r w:rsidRPr="004B7130">
        <w:rPr>
          <w:rStyle w:val="Ttulo1Car"/>
          <w:b w:val="0"/>
        </w:rPr>
        <w:br/>
      </w:r>
      <w:bookmarkStart w:id="0" w:name="_Toc95223637"/>
      <w:sdt>
        <w:sdtPr>
          <w:rPr>
            <w:rStyle w:val="Ttulo1Car"/>
            <w:b w:val="0"/>
          </w:rPr>
          <w:alias w:val="Título"/>
          <w:tag w:val="Título"/>
          <w:id w:val="7318117"/>
          <w:placeholder>
            <w:docPart w:val="D0C131219A3847FEAC42BF4B61106C36"/>
          </w:placeholder>
        </w:sdtPr>
        <w:sdtEndPr>
          <w:rPr>
            <w:rStyle w:val="Fuentedeprrafopredeter"/>
            <w:rFonts w:asciiTheme="minorHAnsi" w:eastAsiaTheme="minorEastAsia" w:hAnsiTheme="minorHAnsi" w:cstheme="minorBidi"/>
            <w:b/>
            <w:bCs w:val="0"/>
            <w:sz w:val="17"/>
            <w:szCs w:val="17"/>
          </w:rPr>
        </w:sdtEndPr>
        <w:sdtContent>
          <w:r w:rsidR="0023432A" w:rsidRPr="0023432A">
            <w:rPr>
              <w:rStyle w:val="Ttulo1Car"/>
              <w:b w:val="0"/>
            </w:rPr>
            <w:t>Guía de Actividades</w:t>
          </w:r>
          <w:bookmarkEnd w:id="0"/>
        </w:sdtContent>
      </w:sdt>
    </w:p>
    <w:p w14:paraId="302D39D7" w14:textId="77777777" w:rsidR="00EC3DF4" w:rsidRPr="00D90648" w:rsidRDefault="00EC3DF4" w:rsidP="00EC3DF4">
      <w:pPr>
        <w:jc w:val="right"/>
        <w:rPr>
          <w:rStyle w:val="Ttulo1Car"/>
          <w:b w:val="0"/>
          <w:color w:val="000000" w:themeColor="text1"/>
          <w:sz w:val="32"/>
        </w:rPr>
      </w:pPr>
      <w:r w:rsidRPr="00FB68DD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155A5" wp14:editId="236F98C0">
                <wp:simplePos x="0" y="0"/>
                <wp:positionH relativeFrom="column">
                  <wp:posOffset>3153572</wp:posOffset>
                </wp:positionH>
                <wp:positionV relativeFrom="paragraph">
                  <wp:posOffset>244874</wp:posOffset>
                </wp:positionV>
                <wp:extent cx="2054604" cy="379730"/>
                <wp:effectExtent l="0" t="0" r="3175" b="127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604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CC716" w14:textId="77777777" w:rsidR="0000116B" w:rsidRPr="00FB68DD" w:rsidRDefault="0000116B" w:rsidP="0000116B">
                            <w:pPr>
                              <w:rPr>
                                <w:rStyle w:val="Ttulo1Car"/>
                                <w:color w:val="5F497A"/>
                              </w:rPr>
                            </w:pPr>
                            <w:r>
                              <w:rPr>
                                <w:rStyle w:val="Ttulo1Car"/>
                                <w:color w:val="5F497A"/>
                              </w:rPr>
                              <w:t>Evaluación final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F4A8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48.3pt;margin-top:19.3pt;width:161.8pt;height:2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" stroked="f">
                <v:textbox>
                  <w:txbxContent>
                    <w:p w:rsidR="0000116B" w:rsidRPr="00FB68DD" w:rsidRDefault="0000116B" w:rsidP="0000116B">
                      <w:pPr>
                        <w:rPr>
                          <w:rStyle w:val="Ttulo1Car"/>
                          <w:color w:val="5F497A"/>
                        </w:rPr>
                      </w:pPr>
                      <w:r>
                        <w:rPr>
                          <w:rStyle w:val="Ttulo1Car"/>
                          <w:color w:val="5F497A"/>
                        </w:rPr>
                        <w:t>Evaluación final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Ttulo1Car"/>
          <w:b w:val="0"/>
          <w:color w:val="000000" w:themeColor="text1"/>
          <w:sz w:val="32"/>
        </w:rPr>
        <w:t>Actividad 7</w:t>
      </w:r>
    </w:p>
    <w:p w14:paraId="5210C884" w14:textId="77777777" w:rsidR="007D32F0" w:rsidRDefault="007D32F0" w:rsidP="00705965">
      <w:pPr>
        <w:spacing w:line="220" w:lineRule="exact"/>
        <w:jc w:val="right"/>
        <w:rPr>
          <w:rStyle w:val="FECHACar"/>
        </w:rPr>
      </w:pPr>
    </w:p>
    <w:p w14:paraId="68E960DE" w14:textId="77777777" w:rsidR="004B7130" w:rsidRDefault="004B7130" w:rsidP="00705965">
      <w:pPr>
        <w:spacing w:line="220" w:lineRule="exact"/>
        <w:jc w:val="right"/>
        <w:rPr>
          <w:rStyle w:val="FECHACar"/>
        </w:rPr>
      </w:pPr>
    </w:p>
    <w:p w14:paraId="5C361A96" w14:textId="77777777" w:rsidR="004B7130" w:rsidRDefault="004B7130" w:rsidP="00705965">
      <w:pPr>
        <w:spacing w:line="220" w:lineRule="exact"/>
        <w:jc w:val="right"/>
        <w:rPr>
          <w:rStyle w:val="FECHACar"/>
        </w:rPr>
      </w:pPr>
    </w:p>
    <w:p w14:paraId="22A6C296" w14:textId="77777777" w:rsidR="004B7130" w:rsidRDefault="004B7130" w:rsidP="00705965">
      <w:pPr>
        <w:spacing w:line="220" w:lineRule="exact"/>
        <w:jc w:val="right"/>
        <w:rPr>
          <w:rStyle w:val="FECHACar"/>
        </w:rPr>
      </w:pPr>
    </w:p>
    <w:p w14:paraId="7283C304" w14:textId="77777777" w:rsidR="004B7130" w:rsidRDefault="004B7130" w:rsidP="00705965">
      <w:pPr>
        <w:spacing w:line="220" w:lineRule="exact"/>
        <w:jc w:val="right"/>
        <w:rPr>
          <w:rStyle w:val="FECHACar"/>
        </w:rPr>
      </w:pPr>
    </w:p>
    <w:p w14:paraId="43DD5814" w14:textId="77777777" w:rsidR="004B7130" w:rsidRDefault="004B7130" w:rsidP="00705965">
      <w:pPr>
        <w:spacing w:line="220" w:lineRule="exact"/>
        <w:jc w:val="right"/>
        <w:rPr>
          <w:rStyle w:val="FECHACar"/>
        </w:rPr>
      </w:pPr>
    </w:p>
    <w:p w14:paraId="1D88D933" w14:textId="77777777" w:rsidR="004B7130" w:rsidRDefault="004B7130" w:rsidP="00705965">
      <w:pPr>
        <w:spacing w:line="220" w:lineRule="exact"/>
        <w:jc w:val="right"/>
        <w:rPr>
          <w:rFonts w:ascii="Gill Sans MT" w:hAnsi="Gill Sans MT"/>
          <w:sz w:val="20"/>
          <w:szCs w:val="20"/>
        </w:rPr>
      </w:pPr>
    </w:p>
    <w:p w14:paraId="26013C84" w14:textId="77777777" w:rsidR="003C4AA4" w:rsidRDefault="00667001" w:rsidP="004B7130">
      <w:pPr>
        <w:spacing w:after="0" w:line="240" w:lineRule="exact"/>
        <w:jc w:val="right"/>
        <w:rPr>
          <w:sz w:val="20"/>
          <w:szCs w:val="20"/>
        </w:rPr>
      </w:pPr>
      <w:r>
        <w:rPr>
          <w:sz w:val="28"/>
        </w:rPr>
        <w:t xml:space="preserve">                                                        </w:t>
      </w:r>
      <w:sdt>
        <w:sdtPr>
          <w:rPr>
            <w:sz w:val="28"/>
          </w:rPr>
          <w:id w:val="3320077"/>
          <w:placeholder>
            <w:docPart w:val="07A7833CCC7541F4BC935B22FE126D43"/>
          </w:placeholder>
        </w:sdtPr>
        <w:sdtEndPr/>
        <w:sdtContent>
          <w:r w:rsidR="000C747A" w:rsidRPr="000C747A">
            <w:rPr>
              <w:rFonts w:ascii="Gill Sans MT" w:hAnsi="Gill Sans MT"/>
              <w:sz w:val="20"/>
              <w:szCs w:val="16"/>
            </w:rPr>
            <w:t>“Lis de Veracruz: Arte, Ciencia, Luz”</w:t>
          </w:r>
        </w:sdtContent>
      </w:sdt>
    </w:p>
    <w:p w14:paraId="187B5644" w14:textId="77777777" w:rsidR="003C4AA4" w:rsidRDefault="003C4AA4" w:rsidP="00433532">
      <w:pPr>
        <w:tabs>
          <w:tab w:val="left" w:pos="4658"/>
        </w:tabs>
        <w:rPr>
          <w:sz w:val="20"/>
          <w:szCs w:val="20"/>
        </w:rPr>
      </w:pPr>
    </w:p>
    <w:p w14:paraId="4EA93F07" w14:textId="77777777" w:rsidR="003C4AA4" w:rsidRDefault="003C4AA4" w:rsidP="00433532">
      <w:pPr>
        <w:tabs>
          <w:tab w:val="left" w:pos="4658"/>
        </w:tabs>
        <w:rPr>
          <w:sz w:val="20"/>
          <w:szCs w:val="20"/>
        </w:rPr>
      </w:pPr>
    </w:p>
    <w:p w14:paraId="4DE3BE97" w14:textId="77777777" w:rsidR="0033571A" w:rsidRDefault="0033571A" w:rsidP="00433532">
      <w:pPr>
        <w:tabs>
          <w:tab w:val="left" w:pos="4658"/>
        </w:tabs>
        <w:rPr>
          <w:sz w:val="20"/>
          <w:szCs w:val="20"/>
        </w:rPr>
      </w:pPr>
    </w:p>
    <w:p w14:paraId="351398E6" w14:textId="77777777" w:rsidR="0033571A" w:rsidRDefault="0033571A" w:rsidP="00433532">
      <w:pPr>
        <w:tabs>
          <w:tab w:val="left" w:pos="4658"/>
        </w:tabs>
        <w:rPr>
          <w:sz w:val="20"/>
          <w:szCs w:val="20"/>
        </w:rPr>
      </w:pPr>
    </w:p>
    <w:p w14:paraId="4BDD7490" w14:textId="77777777" w:rsidR="0033571A" w:rsidRDefault="0033571A" w:rsidP="00433532">
      <w:pPr>
        <w:tabs>
          <w:tab w:val="left" w:pos="4658"/>
        </w:tabs>
        <w:rPr>
          <w:sz w:val="20"/>
          <w:szCs w:val="20"/>
        </w:rPr>
      </w:pPr>
    </w:p>
    <w:p w14:paraId="09CD9D52" w14:textId="77777777" w:rsidR="0033571A" w:rsidRDefault="0033571A" w:rsidP="00433532">
      <w:pPr>
        <w:tabs>
          <w:tab w:val="left" w:pos="4658"/>
        </w:tabs>
        <w:rPr>
          <w:sz w:val="20"/>
          <w:szCs w:val="20"/>
        </w:rPr>
      </w:pPr>
    </w:p>
    <w:p w14:paraId="30190092" w14:textId="77777777" w:rsidR="0033571A" w:rsidRDefault="0033571A" w:rsidP="00433532">
      <w:pPr>
        <w:tabs>
          <w:tab w:val="left" w:pos="4658"/>
        </w:tabs>
        <w:rPr>
          <w:sz w:val="20"/>
          <w:szCs w:val="20"/>
        </w:rPr>
      </w:pPr>
    </w:p>
    <w:p w14:paraId="4A37BA34" w14:textId="77777777" w:rsidR="0066184C" w:rsidRPr="00A23DB5" w:rsidRDefault="0066184C" w:rsidP="009E1BDD">
      <w:pPr>
        <w:pStyle w:val="Ttulo1"/>
        <w:ind w:hanging="993"/>
        <w:jc w:val="center"/>
        <w:rPr>
          <w:sz w:val="32"/>
          <w:szCs w:val="32"/>
        </w:rPr>
      </w:pPr>
      <w:bookmarkStart w:id="1" w:name="_Toc95223649"/>
      <w:r w:rsidRPr="00A23DB5">
        <w:rPr>
          <w:noProof/>
          <w:sz w:val="32"/>
          <w:szCs w:val="32"/>
          <w:lang w:val="es-ES_tradnl" w:eastAsia="es-ES_tradnl"/>
        </w:rPr>
        <w:drawing>
          <wp:anchor distT="0" distB="0" distL="114300" distR="114300" simplePos="0" relativeHeight="251678720" behindDoc="0" locked="0" layoutInCell="1" allowOverlap="1" wp14:anchorId="0B43B055" wp14:editId="3ED0514B">
            <wp:simplePos x="0" y="0"/>
            <wp:positionH relativeFrom="column">
              <wp:posOffset>1637030</wp:posOffset>
            </wp:positionH>
            <wp:positionV relativeFrom="paragraph">
              <wp:posOffset>-860425</wp:posOffset>
            </wp:positionV>
            <wp:extent cx="948690" cy="927100"/>
            <wp:effectExtent l="0" t="0" r="3810" b="6350"/>
            <wp:wrapNone/>
            <wp:docPr id="8" name="Imagen 8" descr="Logotipo&#10;&#10;Descripción generada automáticamente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175A5ABA-98B2-4570-B88A-22CEF5B69F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 descr="Logotipo&#10;&#10;Descripción generada automáticamente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175A5ABA-98B2-4570-B88A-22CEF5B69F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69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3DB5">
        <w:rPr>
          <w:sz w:val="32"/>
          <w:szCs w:val="32"/>
        </w:rPr>
        <w:t>EVALUACIÓN FINAL</w:t>
      </w:r>
      <w:bookmarkEnd w:id="1"/>
    </w:p>
    <w:p w14:paraId="56EF3C93" w14:textId="77777777" w:rsidR="0066184C" w:rsidRDefault="0066184C" w:rsidP="000B3F1C">
      <w:pPr>
        <w:pStyle w:val="Ttulo2"/>
        <w:ind w:hanging="993"/>
        <w:jc w:val="center"/>
        <w:rPr>
          <w:rFonts w:ascii="Gill Sans MT" w:hAnsi="Gill Sans MT"/>
          <w:color w:val="5F497A"/>
          <w:sz w:val="24"/>
          <w:szCs w:val="24"/>
          <w:lang w:val="es-ES"/>
        </w:rPr>
      </w:pPr>
      <w:bookmarkStart w:id="2" w:name="_Toc95223650"/>
      <w:r w:rsidRPr="000B3F1C">
        <w:rPr>
          <w:rFonts w:ascii="Gill Sans MT" w:hAnsi="Gill Sans MT"/>
          <w:color w:val="5F497A"/>
          <w:sz w:val="24"/>
          <w:szCs w:val="24"/>
          <w:lang w:val="es-ES"/>
        </w:rPr>
        <w:t>Actividad</w:t>
      </w:r>
      <w:r w:rsidR="00CA44B6">
        <w:rPr>
          <w:rFonts w:ascii="Gill Sans MT" w:hAnsi="Gill Sans MT"/>
          <w:color w:val="5F497A"/>
          <w:sz w:val="24"/>
          <w:szCs w:val="24"/>
          <w:lang w:val="es-ES"/>
        </w:rPr>
        <w:t xml:space="preserve"> </w:t>
      </w:r>
      <w:r w:rsidR="00EC3DF4">
        <w:rPr>
          <w:rFonts w:ascii="Gill Sans MT" w:hAnsi="Gill Sans MT"/>
          <w:color w:val="5F497A"/>
          <w:sz w:val="24"/>
          <w:szCs w:val="24"/>
          <w:lang w:val="es-ES"/>
        </w:rPr>
        <w:t>7</w:t>
      </w:r>
      <w:r w:rsidRPr="000B3F1C">
        <w:rPr>
          <w:rFonts w:ascii="Gill Sans MT" w:hAnsi="Gill Sans MT"/>
          <w:color w:val="5F497A"/>
          <w:sz w:val="24"/>
          <w:szCs w:val="24"/>
          <w:lang w:val="es-ES"/>
        </w:rPr>
        <w:t>. Ensayo</w:t>
      </w:r>
      <w:bookmarkEnd w:id="2"/>
    </w:p>
    <w:p w14:paraId="32F3AB85" w14:textId="77777777" w:rsidR="00EC3DF4" w:rsidRPr="00EC3DF4" w:rsidRDefault="00EC3DF4" w:rsidP="00EC3DF4">
      <w:pPr>
        <w:rPr>
          <w:lang w:val="es-ES"/>
        </w:rPr>
      </w:pPr>
    </w:p>
    <w:p w14:paraId="4907D82B" w14:textId="77777777" w:rsidR="0066184C" w:rsidRPr="0028158A" w:rsidRDefault="0066184C" w:rsidP="004E38CE">
      <w:pPr>
        <w:ind w:left="-993" w:right="-235"/>
        <w:rPr>
          <w:rFonts w:ascii="Gill Sans MT" w:hAnsi="Gill Sans MT"/>
          <w:color w:val="000000" w:themeColor="text1"/>
          <w:u w:val="single"/>
        </w:rPr>
      </w:pPr>
      <w:r w:rsidRPr="00B2509D">
        <w:rPr>
          <w:rFonts w:ascii="Gill Sans MT" w:hAnsi="Gill Sans MT"/>
          <w:b/>
          <w:color w:val="000000" w:themeColor="text1"/>
        </w:rPr>
        <w:t>Objetivo:</w:t>
      </w:r>
      <w:r w:rsidRPr="00B2509D">
        <w:rPr>
          <w:rFonts w:ascii="Gill Sans MT" w:hAnsi="Gill Sans MT"/>
          <w:b/>
          <w:i/>
          <w:color w:val="000000" w:themeColor="text1"/>
        </w:rPr>
        <w:t xml:space="preserve"> </w:t>
      </w:r>
      <w:r w:rsidR="007D7A3F">
        <w:rPr>
          <w:rFonts w:ascii="Gill Sans MT" w:hAnsi="Gill Sans MT"/>
          <w:color w:val="000000" w:themeColor="text1"/>
        </w:rPr>
        <w:t xml:space="preserve">Reflexionar, evaluar y </w:t>
      </w:r>
      <w:r w:rsidR="004E38CE">
        <w:rPr>
          <w:rFonts w:ascii="Gill Sans MT" w:hAnsi="Gill Sans MT"/>
          <w:color w:val="000000" w:themeColor="text1"/>
        </w:rPr>
        <w:t>analizar sobre la propia salud men</w:t>
      </w:r>
      <w:r w:rsidR="000B19F0">
        <w:rPr>
          <w:rFonts w:ascii="Gill Sans MT" w:hAnsi="Gill Sans MT"/>
          <w:color w:val="000000" w:themeColor="text1"/>
        </w:rPr>
        <w:t>tal y la concepción general de é</w:t>
      </w:r>
      <w:r w:rsidR="004E38CE">
        <w:rPr>
          <w:rFonts w:ascii="Gill Sans MT" w:hAnsi="Gill Sans MT"/>
          <w:color w:val="000000" w:themeColor="text1"/>
        </w:rPr>
        <w:t>sta.</w:t>
      </w:r>
    </w:p>
    <w:p w14:paraId="4CFCD511" w14:textId="77777777" w:rsidR="0066184C" w:rsidRDefault="0066184C" w:rsidP="0066184C">
      <w:pPr>
        <w:ind w:left="-993" w:right="-235"/>
        <w:jc w:val="both"/>
        <w:rPr>
          <w:rFonts w:ascii="Gill Sans MT" w:hAnsi="Gill Sans MT"/>
          <w:color w:val="1D1B11" w:themeColor="background2" w:themeShade="1A"/>
        </w:rPr>
      </w:pPr>
      <w:r w:rsidRPr="001667B1">
        <w:rPr>
          <w:rFonts w:ascii="Gill Sans MT" w:hAnsi="Gill Sans MT"/>
          <w:b/>
          <w:color w:val="000000" w:themeColor="text1"/>
        </w:rPr>
        <w:t>Descripción:</w:t>
      </w:r>
      <w:r w:rsidRPr="001667B1">
        <w:rPr>
          <w:rFonts w:ascii="Gill Sans MT" w:hAnsi="Gill Sans MT"/>
          <w:b/>
          <w:i/>
          <w:color w:val="000000" w:themeColor="text1"/>
        </w:rPr>
        <w:t xml:space="preserve"> </w:t>
      </w:r>
      <w:r w:rsidR="007D7A3F">
        <w:rPr>
          <w:rFonts w:ascii="Gill Sans MT" w:hAnsi="Gill Sans MT"/>
          <w:color w:val="1D1B11" w:themeColor="background2" w:themeShade="1A"/>
        </w:rPr>
        <w:t xml:space="preserve">En un mínimo de </w:t>
      </w:r>
      <w:r w:rsidR="00713F57">
        <w:rPr>
          <w:rFonts w:ascii="Gill Sans MT" w:hAnsi="Gill Sans MT"/>
          <w:color w:val="1D1B11" w:themeColor="background2" w:themeShade="1A"/>
        </w:rPr>
        <w:t>página y media</w:t>
      </w:r>
      <w:r w:rsidR="004E38CE">
        <w:rPr>
          <w:rFonts w:ascii="Gill Sans MT" w:hAnsi="Gill Sans MT"/>
          <w:color w:val="1D1B11" w:themeColor="background2" w:themeShade="1A"/>
        </w:rPr>
        <w:t xml:space="preserve"> y</w:t>
      </w:r>
      <w:r w:rsidR="007D7A3F">
        <w:rPr>
          <w:rFonts w:ascii="Gill Sans MT" w:hAnsi="Gill Sans MT"/>
          <w:color w:val="1D1B11" w:themeColor="background2" w:themeShade="1A"/>
        </w:rPr>
        <w:t xml:space="preserve"> un máximo de </w:t>
      </w:r>
      <w:r w:rsidR="001C0D04">
        <w:rPr>
          <w:rFonts w:ascii="Gill Sans MT" w:hAnsi="Gill Sans MT"/>
          <w:color w:val="1D1B11" w:themeColor="background2" w:themeShade="1A"/>
        </w:rPr>
        <w:t>dos</w:t>
      </w:r>
      <w:r w:rsidR="00A7204A">
        <w:rPr>
          <w:rFonts w:ascii="Gill Sans MT" w:hAnsi="Gill Sans MT"/>
          <w:color w:val="1D1B11" w:themeColor="background2" w:themeShade="1A"/>
        </w:rPr>
        <w:t xml:space="preserve"> con el formato </w:t>
      </w:r>
      <w:r w:rsidR="00194243">
        <w:rPr>
          <w:rFonts w:ascii="Gill Sans MT" w:hAnsi="Gill Sans MT"/>
          <w:color w:val="1D1B11" w:themeColor="background2" w:themeShade="1A"/>
        </w:rPr>
        <w:t xml:space="preserve">(Gill Sans MT No. 12) </w:t>
      </w:r>
      <w:r w:rsidR="00A7204A">
        <w:rPr>
          <w:rFonts w:ascii="Gill Sans MT" w:hAnsi="Gill Sans MT"/>
          <w:color w:val="1D1B11" w:themeColor="background2" w:themeShade="1A"/>
        </w:rPr>
        <w:t>proporcionado a continuación</w:t>
      </w:r>
      <w:r w:rsidR="000B19F0">
        <w:rPr>
          <w:rFonts w:ascii="Gill Sans MT" w:hAnsi="Gill Sans MT"/>
          <w:color w:val="1D1B11" w:themeColor="background2" w:themeShade="1A"/>
        </w:rPr>
        <w:t>, realice</w:t>
      </w:r>
      <w:r w:rsidR="007D7A3F">
        <w:rPr>
          <w:rFonts w:ascii="Gill Sans MT" w:hAnsi="Gill Sans MT"/>
          <w:color w:val="1D1B11" w:themeColor="background2" w:themeShade="1A"/>
        </w:rPr>
        <w:t xml:space="preserve"> un ensayo </w:t>
      </w:r>
      <w:r w:rsidR="000B19F0">
        <w:rPr>
          <w:rFonts w:ascii="Gill Sans MT" w:hAnsi="Gill Sans MT"/>
          <w:color w:val="1D1B11" w:themeColor="background2" w:themeShade="1A"/>
        </w:rPr>
        <w:t>en el que reflexione, evalúe</w:t>
      </w:r>
      <w:r w:rsidR="00C46017">
        <w:rPr>
          <w:rFonts w:ascii="Gill Sans MT" w:hAnsi="Gill Sans MT"/>
          <w:color w:val="1D1B11" w:themeColor="background2" w:themeShade="1A"/>
        </w:rPr>
        <w:t xml:space="preserve"> </w:t>
      </w:r>
      <w:r w:rsidR="007D7A3F">
        <w:rPr>
          <w:rFonts w:ascii="Gill Sans MT" w:hAnsi="Gill Sans MT"/>
          <w:color w:val="1D1B11" w:themeColor="background2" w:themeShade="1A"/>
        </w:rPr>
        <w:t>y</w:t>
      </w:r>
      <w:r w:rsidR="00C46017">
        <w:rPr>
          <w:rFonts w:ascii="Gill Sans MT" w:hAnsi="Gill Sans MT"/>
          <w:color w:val="1D1B11" w:themeColor="background2" w:themeShade="1A"/>
        </w:rPr>
        <w:t>/o</w:t>
      </w:r>
      <w:r w:rsidR="007D7A3F">
        <w:rPr>
          <w:rFonts w:ascii="Gill Sans MT" w:hAnsi="Gill Sans MT"/>
          <w:color w:val="1D1B11" w:themeColor="background2" w:themeShade="1A"/>
        </w:rPr>
        <w:t xml:space="preserve"> analices acerca de </w:t>
      </w:r>
      <w:r w:rsidR="000B19F0">
        <w:rPr>
          <w:rFonts w:ascii="Gill Sans MT" w:hAnsi="Gill Sans MT"/>
          <w:color w:val="1D1B11" w:themeColor="background2" w:themeShade="1A"/>
        </w:rPr>
        <w:t>s</w:t>
      </w:r>
      <w:r w:rsidR="007D7A3F">
        <w:rPr>
          <w:rFonts w:ascii="Gill Sans MT" w:hAnsi="Gill Sans MT"/>
          <w:color w:val="1D1B11" w:themeColor="background2" w:themeShade="1A"/>
        </w:rPr>
        <w:t xml:space="preserve">u salud mental o la concepción de salud mental en </w:t>
      </w:r>
      <w:bookmarkStart w:id="3" w:name="_GoBack"/>
      <w:r w:rsidR="007D7A3F">
        <w:rPr>
          <w:rFonts w:ascii="Gill Sans MT" w:hAnsi="Gill Sans MT"/>
          <w:color w:val="1D1B11" w:themeColor="background2" w:themeShade="1A"/>
        </w:rPr>
        <w:t>general</w:t>
      </w:r>
      <w:bookmarkEnd w:id="3"/>
      <w:r w:rsidR="007D7A3F">
        <w:rPr>
          <w:rFonts w:ascii="Gill Sans MT" w:hAnsi="Gill Sans MT"/>
          <w:color w:val="1D1B11" w:themeColor="background2" w:themeShade="1A"/>
        </w:rPr>
        <w:t xml:space="preserve">. </w:t>
      </w:r>
    </w:p>
    <w:p w14:paraId="1A86D926" w14:textId="77777777" w:rsidR="00A7204A" w:rsidRPr="00B92914" w:rsidRDefault="00A7204A" w:rsidP="00A7204A">
      <w:pPr>
        <w:spacing w:after="0"/>
        <w:ind w:left="-993" w:right="-235"/>
        <w:jc w:val="both"/>
        <w:rPr>
          <w:rFonts w:ascii="Gill Sans MT" w:hAnsi="Gill Sans MT" w:cs="Cambria Math"/>
          <w:color w:val="404040" w:themeColor="text1" w:themeTint="BF"/>
        </w:rPr>
      </w:pPr>
      <w:r>
        <w:rPr>
          <w:rFonts w:ascii="Gill Sans MT" w:hAnsi="Gill Sans MT"/>
          <w:b/>
          <w:bCs/>
          <w:color w:val="7F7F7F" w:themeColor="text1" w:themeTint="80"/>
        </w:rPr>
        <w:t xml:space="preserve">Sentencias </w:t>
      </w:r>
      <w:r w:rsidRPr="0079266C">
        <w:rPr>
          <w:rFonts w:ascii="Gill Sans MT" w:hAnsi="Gill Sans MT"/>
          <w:b/>
          <w:bCs/>
          <w:color w:val="7F7F7F" w:themeColor="text1" w:themeTint="80"/>
        </w:rPr>
        <w:t xml:space="preserve"> </w:t>
      </w:r>
      <w:r w:rsidRPr="0079266C">
        <w:rPr>
          <w:rFonts w:ascii="Cambria Math" w:hAnsi="Cambria Math" w:cs="Cambria Math"/>
          <w:color w:val="404040" w:themeColor="text1" w:themeTint="BF"/>
        </w:rPr>
        <w:t>⇣</w:t>
      </w:r>
    </w:p>
    <w:p w14:paraId="424556D4" w14:textId="77777777" w:rsidR="001C0D04" w:rsidRDefault="001C0D04" w:rsidP="00A7204A">
      <w:pPr>
        <w:ind w:left="-993" w:right="-235"/>
        <w:jc w:val="center"/>
        <w:rPr>
          <w:rFonts w:ascii="Gill Sans MT" w:hAnsi="Gill Sans MT"/>
          <w:b/>
          <w:bCs/>
          <w:i/>
          <w:color w:val="000000" w:themeColor="text1"/>
          <w:u w:val="single"/>
        </w:rPr>
      </w:pPr>
    </w:p>
    <w:p w14:paraId="7920DC8D" w14:textId="77777777" w:rsidR="00A7204A" w:rsidRPr="0040173A" w:rsidRDefault="00A7204A" w:rsidP="00A7204A">
      <w:pPr>
        <w:ind w:left="-993" w:right="-235"/>
        <w:jc w:val="center"/>
        <w:rPr>
          <w:rFonts w:ascii="Gill Sans MT" w:hAnsi="Gill Sans MT"/>
          <w:b/>
          <w:bCs/>
          <w:color w:val="000000" w:themeColor="text1"/>
          <w:sz w:val="28"/>
          <w:u w:val="single"/>
        </w:rPr>
      </w:pPr>
      <w:r w:rsidRPr="0040173A">
        <w:rPr>
          <w:rFonts w:ascii="Gill Sans MT" w:hAnsi="Gill Sans MT"/>
          <w:b/>
          <w:bCs/>
          <w:color w:val="000000" w:themeColor="text1"/>
          <w:sz w:val="28"/>
          <w:u w:val="single"/>
        </w:rPr>
        <w:t>Título del ensayo…</w:t>
      </w:r>
    </w:p>
    <w:p w14:paraId="7CBA0FBF" w14:textId="77777777" w:rsidR="00A7204A" w:rsidRDefault="001C0D04" w:rsidP="0040173A">
      <w:pPr>
        <w:spacing w:line="360" w:lineRule="auto"/>
        <w:ind w:left="-993" w:right="-235"/>
        <w:jc w:val="both"/>
        <w:rPr>
          <w:rFonts w:ascii="Gill Sans MT" w:hAnsi="Gill Sans MT"/>
          <w:bCs/>
          <w:i/>
          <w:color w:val="000000" w:themeColor="text1"/>
          <w:u w:val="single"/>
        </w:rPr>
      </w:pPr>
      <w:r>
        <w:rPr>
          <w:rFonts w:ascii="Gill Sans MT" w:hAnsi="Gill Sans MT"/>
          <w:bCs/>
          <w:color w:val="000000" w:themeColor="text1"/>
          <w:sz w:val="24"/>
        </w:rPr>
        <w:t xml:space="preserve">Cuerpo del ensayo… </w:t>
      </w:r>
    </w:p>
    <w:p w14:paraId="08FAFC6A" w14:textId="77777777" w:rsidR="002A78CD" w:rsidRDefault="002A78CD" w:rsidP="00A7204A">
      <w:pPr>
        <w:ind w:left="-993" w:right="-235"/>
        <w:jc w:val="both"/>
        <w:rPr>
          <w:rFonts w:ascii="Gill Sans MT" w:hAnsi="Gill Sans MT"/>
          <w:bCs/>
          <w:i/>
          <w:color w:val="000000" w:themeColor="text1"/>
          <w:u w:val="single"/>
        </w:rPr>
      </w:pPr>
    </w:p>
    <w:p w14:paraId="1FB222E3" w14:textId="77777777" w:rsidR="002A78CD" w:rsidRDefault="002A78CD" w:rsidP="00A7204A">
      <w:pPr>
        <w:ind w:left="-993" w:right="-235"/>
        <w:jc w:val="both"/>
        <w:rPr>
          <w:rFonts w:ascii="Gill Sans MT" w:hAnsi="Gill Sans MT"/>
          <w:bCs/>
          <w:i/>
          <w:color w:val="000000" w:themeColor="text1"/>
          <w:u w:val="single"/>
        </w:rPr>
      </w:pPr>
    </w:p>
    <w:p w14:paraId="0FF110AC" w14:textId="77777777" w:rsidR="002A78CD" w:rsidRDefault="002A78CD" w:rsidP="00A7204A">
      <w:pPr>
        <w:ind w:left="-993" w:right="-235"/>
        <w:jc w:val="both"/>
        <w:rPr>
          <w:rFonts w:ascii="Gill Sans MT" w:hAnsi="Gill Sans MT"/>
          <w:bCs/>
          <w:i/>
          <w:color w:val="000000" w:themeColor="text1"/>
          <w:u w:val="single"/>
        </w:rPr>
      </w:pPr>
    </w:p>
    <w:p w14:paraId="2E193E6C" w14:textId="77777777" w:rsidR="002A78CD" w:rsidRDefault="002A78CD" w:rsidP="00A7204A">
      <w:pPr>
        <w:ind w:left="-993" w:right="-235"/>
        <w:jc w:val="both"/>
        <w:rPr>
          <w:rFonts w:ascii="Gill Sans MT" w:hAnsi="Gill Sans MT"/>
          <w:bCs/>
          <w:i/>
          <w:color w:val="000000" w:themeColor="text1"/>
          <w:u w:val="single"/>
        </w:rPr>
      </w:pPr>
    </w:p>
    <w:p w14:paraId="197C87F5" w14:textId="77777777" w:rsidR="002A78CD" w:rsidRDefault="002A78CD" w:rsidP="00A7204A">
      <w:pPr>
        <w:ind w:left="-993" w:right="-235"/>
        <w:jc w:val="both"/>
        <w:rPr>
          <w:rFonts w:ascii="Gill Sans MT" w:hAnsi="Gill Sans MT"/>
          <w:bCs/>
          <w:i/>
          <w:color w:val="000000" w:themeColor="text1"/>
          <w:u w:val="single"/>
        </w:rPr>
      </w:pPr>
    </w:p>
    <w:p w14:paraId="597889DC" w14:textId="77777777" w:rsidR="002A78CD" w:rsidRDefault="002A78CD" w:rsidP="00A7204A">
      <w:pPr>
        <w:ind w:left="-993" w:right="-235"/>
        <w:jc w:val="both"/>
        <w:rPr>
          <w:rFonts w:ascii="Gill Sans MT" w:hAnsi="Gill Sans MT"/>
          <w:bCs/>
          <w:i/>
          <w:color w:val="000000" w:themeColor="text1"/>
          <w:u w:val="single"/>
        </w:rPr>
      </w:pPr>
    </w:p>
    <w:p w14:paraId="004D9E2F" w14:textId="77777777" w:rsidR="002A78CD" w:rsidRDefault="002A78CD" w:rsidP="00A7204A">
      <w:pPr>
        <w:ind w:left="-993" w:right="-235"/>
        <w:jc w:val="both"/>
        <w:rPr>
          <w:rFonts w:ascii="Gill Sans MT" w:hAnsi="Gill Sans MT"/>
          <w:bCs/>
          <w:i/>
          <w:color w:val="000000" w:themeColor="text1"/>
          <w:u w:val="single"/>
        </w:rPr>
      </w:pPr>
    </w:p>
    <w:p w14:paraId="3CBA1BB5" w14:textId="77777777" w:rsidR="002A78CD" w:rsidRDefault="002A78CD" w:rsidP="00A7204A">
      <w:pPr>
        <w:ind w:left="-993" w:right="-235"/>
        <w:jc w:val="both"/>
        <w:rPr>
          <w:rFonts w:ascii="Gill Sans MT" w:hAnsi="Gill Sans MT"/>
          <w:bCs/>
          <w:i/>
          <w:color w:val="000000" w:themeColor="text1"/>
          <w:u w:val="single"/>
        </w:rPr>
      </w:pPr>
    </w:p>
    <w:p w14:paraId="4AC5D628" w14:textId="77777777" w:rsidR="002A78CD" w:rsidRDefault="002A78CD" w:rsidP="00A7204A">
      <w:pPr>
        <w:ind w:left="-993" w:right="-235"/>
        <w:jc w:val="both"/>
        <w:rPr>
          <w:rFonts w:ascii="Gill Sans MT" w:hAnsi="Gill Sans MT"/>
          <w:bCs/>
          <w:i/>
          <w:color w:val="000000" w:themeColor="text1"/>
          <w:u w:val="single"/>
        </w:rPr>
      </w:pPr>
    </w:p>
    <w:p w14:paraId="22B597DF" w14:textId="77777777" w:rsidR="002A78CD" w:rsidRDefault="002A78CD" w:rsidP="00A7204A">
      <w:pPr>
        <w:ind w:left="-993" w:right="-235"/>
        <w:jc w:val="both"/>
        <w:rPr>
          <w:rFonts w:ascii="Gill Sans MT" w:hAnsi="Gill Sans MT"/>
          <w:bCs/>
          <w:i/>
          <w:color w:val="000000" w:themeColor="text1"/>
          <w:u w:val="single"/>
        </w:rPr>
      </w:pPr>
    </w:p>
    <w:p w14:paraId="2B900999" w14:textId="77777777" w:rsidR="002A78CD" w:rsidRPr="008A69F9" w:rsidRDefault="002A78CD" w:rsidP="00A7204A">
      <w:pPr>
        <w:ind w:left="-993" w:right="-235"/>
        <w:jc w:val="both"/>
        <w:rPr>
          <w:rFonts w:ascii="Gill Sans MT" w:hAnsi="Gill Sans MT"/>
          <w:bCs/>
          <w:i/>
          <w:color w:val="000000" w:themeColor="text1"/>
          <w:u w:val="single"/>
        </w:rPr>
      </w:pPr>
    </w:p>
    <w:p w14:paraId="4FCD0647" w14:textId="77777777" w:rsidR="0066184C" w:rsidRDefault="0066184C" w:rsidP="00433532">
      <w:pPr>
        <w:tabs>
          <w:tab w:val="left" w:pos="4658"/>
        </w:tabs>
        <w:rPr>
          <w:sz w:val="20"/>
          <w:szCs w:val="20"/>
        </w:rPr>
      </w:pPr>
    </w:p>
    <w:p w14:paraId="0776A784" w14:textId="77777777" w:rsidR="00A7204A" w:rsidRDefault="00A7204A" w:rsidP="00433532">
      <w:pPr>
        <w:tabs>
          <w:tab w:val="left" w:pos="4658"/>
        </w:tabs>
        <w:rPr>
          <w:sz w:val="20"/>
          <w:szCs w:val="20"/>
        </w:rPr>
      </w:pPr>
    </w:p>
    <w:p w14:paraId="6E051EA2" w14:textId="77777777" w:rsidR="00A7204A" w:rsidRDefault="00A7204A" w:rsidP="00433532">
      <w:pPr>
        <w:tabs>
          <w:tab w:val="left" w:pos="4658"/>
        </w:tabs>
        <w:rPr>
          <w:sz w:val="20"/>
          <w:szCs w:val="20"/>
        </w:rPr>
      </w:pPr>
    </w:p>
    <w:p w14:paraId="55752915" w14:textId="77777777" w:rsidR="00A7204A" w:rsidRDefault="00A7204A" w:rsidP="00A7204A">
      <w:pPr>
        <w:tabs>
          <w:tab w:val="left" w:pos="4658"/>
        </w:tabs>
        <w:ind w:left="-851"/>
        <w:rPr>
          <w:sz w:val="20"/>
          <w:szCs w:val="20"/>
        </w:rPr>
        <w:sectPr w:rsidR="00A7204A" w:rsidSect="000B3F1C">
          <w:headerReference w:type="default" r:id="rId10"/>
          <w:footerReference w:type="default" r:id="rId11"/>
          <w:headerReference w:type="first" r:id="rId12"/>
          <w:pgSz w:w="12240" w:h="15840"/>
          <w:pgMar w:top="1985" w:right="1701" w:bottom="1418" w:left="2552" w:header="709" w:footer="709" w:gutter="0"/>
          <w:cols w:space="708"/>
          <w:titlePg/>
          <w:docGrid w:linePitch="360"/>
        </w:sectPr>
      </w:pPr>
    </w:p>
    <w:p w14:paraId="0AB5EAC4" w14:textId="77777777" w:rsidR="003220A0" w:rsidRDefault="003220A0" w:rsidP="001B37A9">
      <w:pPr>
        <w:tabs>
          <w:tab w:val="left" w:pos="4658"/>
        </w:tabs>
        <w:rPr>
          <w:sz w:val="20"/>
          <w:szCs w:val="20"/>
        </w:rPr>
      </w:pPr>
    </w:p>
    <w:p w14:paraId="7FFC1666" w14:textId="77777777" w:rsidR="003220A0" w:rsidRPr="003220A0" w:rsidRDefault="003220A0" w:rsidP="003220A0">
      <w:pPr>
        <w:rPr>
          <w:sz w:val="20"/>
          <w:szCs w:val="20"/>
        </w:rPr>
      </w:pPr>
    </w:p>
    <w:p w14:paraId="04F445EA" w14:textId="77777777" w:rsidR="003220A0" w:rsidRPr="003220A0" w:rsidRDefault="003220A0" w:rsidP="003220A0">
      <w:pPr>
        <w:rPr>
          <w:sz w:val="20"/>
          <w:szCs w:val="20"/>
        </w:rPr>
      </w:pPr>
    </w:p>
    <w:p w14:paraId="2A2AC30E" w14:textId="77777777" w:rsidR="003220A0" w:rsidRPr="003220A0" w:rsidRDefault="003220A0" w:rsidP="003220A0">
      <w:pPr>
        <w:rPr>
          <w:sz w:val="20"/>
          <w:szCs w:val="20"/>
        </w:rPr>
      </w:pPr>
    </w:p>
    <w:p w14:paraId="4589A788" w14:textId="77777777" w:rsidR="003220A0" w:rsidRPr="003220A0" w:rsidRDefault="003220A0" w:rsidP="003220A0">
      <w:pPr>
        <w:rPr>
          <w:sz w:val="20"/>
          <w:szCs w:val="20"/>
        </w:rPr>
      </w:pPr>
    </w:p>
    <w:p w14:paraId="4CECF621" w14:textId="77777777" w:rsidR="003220A0" w:rsidRPr="003220A0" w:rsidRDefault="003220A0" w:rsidP="003220A0">
      <w:pPr>
        <w:rPr>
          <w:sz w:val="20"/>
          <w:szCs w:val="20"/>
        </w:rPr>
      </w:pPr>
    </w:p>
    <w:p w14:paraId="39AB3524" w14:textId="77777777" w:rsidR="003220A0" w:rsidRPr="003220A0" w:rsidRDefault="003220A0" w:rsidP="003220A0">
      <w:pPr>
        <w:rPr>
          <w:sz w:val="20"/>
          <w:szCs w:val="20"/>
        </w:rPr>
      </w:pPr>
    </w:p>
    <w:p w14:paraId="78228828" w14:textId="77777777" w:rsidR="003220A0" w:rsidRPr="003220A0" w:rsidRDefault="003220A0" w:rsidP="003220A0">
      <w:pPr>
        <w:rPr>
          <w:sz w:val="20"/>
          <w:szCs w:val="20"/>
        </w:rPr>
      </w:pPr>
    </w:p>
    <w:p w14:paraId="5FCE5DD1" w14:textId="77777777" w:rsidR="003220A0" w:rsidRPr="003220A0" w:rsidRDefault="003220A0" w:rsidP="003220A0">
      <w:pPr>
        <w:rPr>
          <w:sz w:val="20"/>
          <w:szCs w:val="20"/>
        </w:rPr>
      </w:pPr>
    </w:p>
    <w:p w14:paraId="0AF1FB5D" w14:textId="77777777" w:rsidR="003220A0" w:rsidRPr="003220A0" w:rsidRDefault="003220A0" w:rsidP="003220A0">
      <w:pPr>
        <w:rPr>
          <w:sz w:val="20"/>
          <w:szCs w:val="20"/>
        </w:rPr>
      </w:pPr>
    </w:p>
    <w:p w14:paraId="0044C980" w14:textId="77777777" w:rsidR="003220A0" w:rsidRDefault="003220A0" w:rsidP="003220A0">
      <w:pPr>
        <w:rPr>
          <w:sz w:val="20"/>
          <w:szCs w:val="20"/>
        </w:rPr>
      </w:pPr>
    </w:p>
    <w:p w14:paraId="69F2D524" w14:textId="77777777" w:rsidR="003220A0" w:rsidRDefault="003220A0" w:rsidP="003220A0">
      <w:pPr>
        <w:rPr>
          <w:sz w:val="20"/>
          <w:szCs w:val="20"/>
        </w:rPr>
      </w:pPr>
    </w:p>
    <w:p w14:paraId="23E7B546" w14:textId="77777777" w:rsidR="003220A0" w:rsidRPr="003220A0" w:rsidRDefault="003220A0" w:rsidP="003220A0">
      <w:pPr>
        <w:rPr>
          <w:sz w:val="20"/>
          <w:szCs w:val="20"/>
        </w:rPr>
      </w:pPr>
    </w:p>
    <w:p w14:paraId="0B221593" w14:textId="77777777" w:rsidR="003220A0" w:rsidRDefault="003220A0" w:rsidP="003220A0">
      <w:pPr>
        <w:rPr>
          <w:sz w:val="20"/>
          <w:szCs w:val="20"/>
        </w:rPr>
      </w:pPr>
    </w:p>
    <w:p w14:paraId="35A26565" w14:textId="77777777" w:rsidR="003220A0" w:rsidRDefault="003220A0" w:rsidP="003220A0">
      <w:pPr>
        <w:spacing w:after="0" w:line="240" w:lineRule="auto"/>
        <w:ind w:left="2127" w:right="3026"/>
        <w:jc w:val="center"/>
        <w:rPr>
          <w:rFonts w:ascii="Gill Sans MT" w:hAnsi="Gill Sans MT"/>
          <w:b/>
          <w:color w:val="7030A0"/>
          <w:sz w:val="32"/>
          <w:szCs w:val="32"/>
        </w:rPr>
      </w:pPr>
      <w:r w:rsidRPr="00751C05">
        <w:rPr>
          <w:rFonts w:ascii="Gill Sans MT" w:hAnsi="Gill Sans MT"/>
          <w:b/>
          <w:color w:val="7030A0"/>
          <w:sz w:val="28"/>
          <w:szCs w:val="24"/>
        </w:rPr>
        <w:t>Más información</w:t>
      </w:r>
      <w:r w:rsidRPr="00751C05">
        <w:rPr>
          <w:b/>
          <w:i/>
          <w:color w:val="5F4879"/>
          <w:spacing w:val="1"/>
          <w:sz w:val="32"/>
        </w:rPr>
        <w:t xml:space="preserve"> </w:t>
      </w:r>
      <w:r w:rsidRPr="00075694">
        <w:rPr>
          <w:rFonts w:ascii="Gill Sans MT" w:hAnsi="Gill Sans MT"/>
          <w:bCs/>
          <w:color w:val="1D1B11" w:themeColor="background2" w:themeShade="1A"/>
          <w:sz w:val="24"/>
          <w:szCs w:val="24"/>
        </w:rPr>
        <w:t xml:space="preserve">saludpublicasais@uv.mx </w:t>
      </w:r>
      <w:hyperlink r:id="rId13">
        <w:r w:rsidRPr="00075694">
          <w:rPr>
            <w:rFonts w:ascii="Gill Sans MT" w:hAnsi="Gill Sans MT"/>
            <w:bCs/>
            <w:color w:val="1D1B11" w:themeColor="background2" w:themeShade="1A"/>
            <w:sz w:val="24"/>
            <w:szCs w:val="24"/>
          </w:rPr>
          <w:t>www.uv.mx/saisuv/</w:t>
        </w:r>
      </w:hyperlink>
    </w:p>
    <w:p w14:paraId="3218A7FD" w14:textId="77777777" w:rsidR="003C4AA4" w:rsidRPr="003220A0" w:rsidRDefault="003C4AA4" w:rsidP="003220A0">
      <w:pPr>
        <w:jc w:val="center"/>
        <w:rPr>
          <w:sz w:val="20"/>
          <w:szCs w:val="20"/>
        </w:rPr>
      </w:pPr>
    </w:p>
    <w:sectPr w:rsidR="003C4AA4" w:rsidRPr="003220A0" w:rsidSect="00D312A1">
      <w:headerReference w:type="default" r:id="rId14"/>
      <w:footerReference w:type="default" r:id="rId15"/>
      <w:pgSz w:w="12240" w:h="15840"/>
      <w:pgMar w:top="1985" w:right="1701" w:bottom="1418" w:left="2552" w:header="709" w:footer="1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7DBCB5" w14:textId="77777777" w:rsidR="00CD29A0" w:rsidRDefault="00CD29A0" w:rsidP="009816E7">
      <w:pPr>
        <w:spacing w:after="0" w:line="240" w:lineRule="auto"/>
      </w:pPr>
      <w:r>
        <w:separator/>
      </w:r>
    </w:p>
  </w:endnote>
  <w:endnote w:type="continuationSeparator" w:id="0">
    <w:p w14:paraId="2565F26E" w14:textId="77777777" w:rsidR="00CD29A0" w:rsidRDefault="00CD29A0" w:rsidP="00981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E928C8" w14:textId="77777777" w:rsidR="0023432A" w:rsidRPr="008B15A4" w:rsidRDefault="0023432A">
    <w:pPr>
      <w:pStyle w:val="Piedepgina"/>
      <w:jc w:val="right"/>
      <w:rPr>
        <w:rFonts w:ascii="Gill Sans MT" w:hAnsi="Gill Sans MT"/>
        <w:sz w:val="18"/>
        <w:szCs w:val="18"/>
      </w:rPr>
    </w:pPr>
    <w:r w:rsidRPr="008B15A4">
      <w:rPr>
        <w:rFonts w:ascii="Gill Sans MT" w:hAnsi="Gill Sans MT"/>
        <w:sz w:val="18"/>
        <w:szCs w:val="18"/>
      </w:rPr>
      <w:t>Pág</w:t>
    </w:r>
    <w:r w:rsidRPr="008B15A4">
      <w:rPr>
        <w:sz w:val="18"/>
        <w:szCs w:val="18"/>
      </w:rPr>
      <w:t xml:space="preserve">. </w:t>
    </w:r>
    <w:sdt>
      <w:sdtPr>
        <w:rPr>
          <w:sz w:val="18"/>
          <w:szCs w:val="18"/>
        </w:rPr>
        <w:id w:val="-596788953"/>
        <w:docPartObj>
          <w:docPartGallery w:val="Page Numbers (Bottom of Page)"/>
          <w:docPartUnique/>
        </w:docPartObj>
      </w:sdtPr>
      <w:sdtEndPr>
        <w:rPr>
          <w:rFonts w:ascii="Gill Sans MT" w:hAnsi="Gill Sans MT"/>
        </w:rPr>
      </w:sdtEndPr>
      <w:sdtContent>
        <w:r w:rsidRPr="008B15A4">
          <w:rPr>
            <w:rFonts w:ascii="Gill Sans MT" w:hAnsi="Gill Sans MT"/>
            <w:sz w:val="18"/>
            <w:szCs w:val="18"/>
          </w:rPr>
          <w:fldChar w:fldCharType="begin"/>
        </w:r>
        <w:r w:rsidRPr="008B15A4">
          <w:rPr>
            <w:rFonts w:ascii="Gill Sans MT" w:hAnsi="Gill Sans MT"/>
            <w:sz w:val="18"/>
            <w:szCs w:val="18"/>
          </w:rPr>
          <w:instrText>PAGE   \* MERGEFORMAT</w:instrText>
        </w:r>
        <w:r w:rsidRPr="008B15A4">
          <w:rPr>
            <w:rFonts w:ascii="Gill Sans MT" w:hAnsi="Gill Sans MT"/>
            <w:sz w:val="18"/>
            <w:szCs w:val="18"/>
          </w:rPr>
          <w:fldChar w:fldCharType="separate"/>
        </w:r>
        <w:r w:rsidR="000B19F0" w:rsidRPr="000B19F0">
          <w:rPr>
            <w:rFonts w:ascii="Gill Sans MT" w:hAnsi="Gill Sans MT"/>
            <w:noProof/>
            <w:sz w:val="18"/>
            <w:szCs w:val="18"/>
            <w:lang w:val="es-ES"/>
          </w:rPr>
          <w:t>2</w:t>
        </w:r>
        <w:r w:rsidRPr="008B15A4">
          <w:rPr>
            <w:rFonts w:ascii="Gill Sans MT" w:hAnsi="Gill Sans MT"/>
            <w:sz w:val="18"/>
            <w:szCs w:val="18"/>
          </w:rPr>
          <w:fldChar w:fldCharType="end"/>
        </w:r>
      </w:sdtContent>
    </w:sdt>
  </w:p>
  <w:p w14:paraId="06CE4F1C" w14:textId="77777777" w:rsidR="0023432A" w:rsidRDefault="0023432A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29F72C" w14:textId="77777777" w:rsidR="0023432A" w:rsidRDefault="0023432A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7EF5C1" w14:textId="77777777" w:rsidR="00CD29A0" w:rsidRDefault="00CD29A0" w:rsidP="009816E7">
      <w:pPr>
        <w:spacing w:after="0" w:line="240" w:lineRule="auto"/>
      </w:pPr>
      <w:r>
        <w:separator/>
      </w:r>
    </w:p>
  </w:footnote>
  <w:footnote w:type="continuationSeparator" w:id="0">
    <w:p w14:paraId="0F4E25C9" w14:textId="77777777" w:rsidR="00CD29A0" w:rsidRDefault="00CD29A0" w:rsidP="00981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14D4BC" w14:textId="77777777" w:rsidR="0023432A" w:rsidRPr="00A75686" w:rsidRDefault="0023432A" w:rsidP="00056EFF">
    <w:pPr>
      <w:tabs>
        <w:tab w:val="center" w:pos="4419"/>
        <w:tab w:val="right" w:pos="8838"/>
      </w:tabs>
      <w:spacing w:after="0" w:line="240" w:lineRule="auto"/>
      <w:jc w:val="right"/>
      <w:rPr>
        <w:rFonts w:ascii="Gill Sans MT" w:hAnsi="Gill Sans MT"/>
        <w:b/>
        <w:sz w:val="16"/>
        <w:szCs w:val="16"/>
      </w:rPr>
    </w:pPr>
    <w:r>
      <w:rPr>
        <w:rFonts w:ascii="Gill Sans MT" w:hAnsi="Gill Sans MT"/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3415EE51" wp14:editId="48646D32">
              <wp:simplePos x="0" y="0"/>
              <wp:positionH relativeFrom="column">
                <wp:posOffset>-1375971</wp:posOffset>
              </wp:positionH>
              <wp:positionV relativeFrom="paragraph">
                <wp:posOffset>-226932</wp:posOffset>
              </wp:positionV>
              <wp:extent cx="7208875" cy="9558669"/>
              <wp:effectExtent l="19050" t="19050" r="11430" b="23495"/>
              <wp:wrapNone/>
              <wp:docPr id="37" name="Rectángulo: esquinas redondeadas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8875" cy="9558669"/>
                      </a:xfrm>
                      <a:prstGeom prst="roundRect">
                        <a:avLst/>
                      </a:prstGeom>
                      <a:noFill/>
                      <a:ln w="28575">
                        <a:solidFill>
                          <a:schemeClr val="accent4">
                            <a:lumMod val="75000"/>
                          </a:schemeClr>
                        </a:solidFill>
                        <a:prstDash val="lgDash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01CB9A" w14:textId="77777777" w:rsidR="0023432A" w:rsidRDefault="0023432A" w:rsidP="00B2509D">
                          <w:pPr>
                            <w:rPr>
                              <w:rFonts w:ascii="Gill Sans MT" w:hAnsi="Gill Sans MT"/>
                              <w:b/>
                              <w:color w:val="000000" w:themeColor="text1"/>
                            </w:rPr>
                          </w:pPr>
                        </w:p>
                        <w:p w14:paraId="46EC9063" w14:textId="77777777" w:rsidR="0023432A" w:rsidRPr="007957CF" w:rsidRDefault="0023432A" w:rsidP="00B2509D">
                          <w:pPr>
                            <w:jc w:val="both"/>
                            <w:rPr>
                              <w:rFonts w:ascii="Gill Sans MT" w:hAnsi="Gill Sans MT"/>
                              <w:color w:val="1D1B11" w:themeColor="background2" w:themeShade="1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ill Sans MT" w:hAnsi="Gill Sans MT"/>
                              <w:color w:val="1D1B11" w:themeColor="background2" w:themeShade="1A"/>
                            </w:rPr>
                            <w:br/>
                          </w:r>
                        </w:p>
                        <w:p w14:paraId="7C6BFDB4" w14:textId="77777777" w:rsidR="0023432A" w:rsidRDefault="0023432A" w:rsidP="00B2509D">
                          <w:pPr>
                            <w:rPr>
                              <w:rFonts w:ascii="Gill Sans MT" w:hAnsi="Gill Sans MT"/>
                              <w:color w:val="1D1B11" w:themeColor="background2" w:themeShade="1A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5CC76D0" id="Rectángulo: esquinas redondeadas 37" o:spid="_x0000_s1027" style="position:absolute;left:0;text-align:left;margin-left:-108.35pt;margin-top:-17.85pt;width:567.65pt;height:752.6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" filled="f" strokecolor="#5f497a [2407]" strokeweight="2.25pt">
              <v:stroke dashstyle="longDash"/>
              <v:textbox>
                <w:txbxContent>
                  <w:p w:rsidR="0023432A" w:rsidRDefault="0023432A" w:rsidP="00B2509D">
                    <w:pPr>
                      <w:rPr>
                        <w:rFonts w:ascii="Gill Sans MT" w:hAnsi="Gill Sans MT"/>
                        <w:b/>
                        <w:color w:val="000000" w:themeColor="text1"/>
                      </w:rPr>
                    </w:pPr>
                  </w:p>
                  <w:p w:rsidR="0023432A" w:rsidRPr="007957CF" w:rsidRDefault="0023432A" w:rsidP="00B2509D">
                    <w:pPr>
                      <w:jc w:val="both"/>
                      <w:rPr>
                        <w:rFonts w:ascii="Gill Sans MT" w:hAnsi="Gill Sans MT"/>
                        <w:color w:val="1D1B11" w:themeColor="background2" w:themeShade="1A"/>
                        <w:sz w:val="24"/>
                        <w:szCs w:val="24"/>
                      </w:rPr>
                    </w:pPr>
                    <w:r>
                      <w:rPr>
                        <w:rFonts w:ascii="Gill Sans MT" w:hAnsi="Gill Sans MT"/>
                        <w:color w:val="1D1B11" w:themeColor="background2" w:themeShade="1A"/>
                      </w:rPr>
                      <w:br/>
                    </w:r>
                  </w:p>
                  <w:p w:rsidR="0023432A" w:rsidRDefault="0023432A" w:rsidP="00B2509D">
                    <w:pPr>
                      <w:rPr>
                        <w:rFonts w:ascii="Gill Sans MT" w:hAnsi="Gill Sans MT"/>
                        <w:color w:val="1D1B11" w:themeColor="background2" w:themeShade="1A"/>
                      </w:rPr>
                    </w:pPr>
                  </w:p>
                </w:txbxContent>
              </v:textbox>
            </v:roundrect>
          </w:pict>
        </mc:Fallback>
      </mc:AlternateContent>
    </w:r>
    <w:r w:rsidRPr="00A75686">
      <w:rPr>
        <w:rFonts w:ascii="Gill Sans MT" w:hAnsi="Gill Sans MT"/>
        <w:b/>
        <w:sz w:val="16"/>
        <w:szCs w:val="16"/>
      </w:rPr>
      <w:t>Sistema de Atención Integral a la Salud</w:t>
    </w:r>
  </w:p>
  <w:p w14:paraId="5232390A" w14:textId="77777777" w:rsidR="0023432A" w:rsidRPr="00A75686" w:rsidRDefault="0023432A" w:rsidP="009406B8">
    <w:pPr>
      <w:tabs>
        <w:tab w:val="center" w:pos="4419"/>
        <w:tab w:val="right" w:pos="8838"/>
      </w:tabs>
      <w:spacing w:after="0" w:line="240" w:lineRule="auto"/>
      <w:jc w:val="right"/>
      <w:rPr>
        <w:sz w:val="20"/>
        <w:szCs w:val="20"/>
      </w:rPr>
    </w:pPr>
    <w:r w:rsidRPr="00A75686">
      <w:rPr>
        <w:rFonts w:ascii="Gill Sans MT" w:hAnsi="Gill Sans MT"/>
        <w:sz w:val="20"/>
        <w:szCs w:val="20"/>
      </w:rPr>
      <w:t>Universidad Veracruzana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B7E36" w14:textId="77777777" w:rsidR="0023432A" w:rsidRDefault="0023432A">
    <w:pPr>
      <w:pStyle w:val="Encabezado"/>
    </w:pPr>
    <w:r>
      <w:rPr>
        <w:noProof/>
        <w:lang w:val="es-ES_tradnl" w:eastAsia="es-ES_tradnl"/>
      </w:rPr>
      <w:drawing>
        <wp:anchor distT="0" distB="0" distL="114300" distR="114300" simplePos="0" relativeHeight="251674624" behindDoc="1" locked="0" layoutInCell="1" allowOverlap="1" wp14:anchorId="4FBDF3DA" wp14:editId="4540C01F">
          <wp:simplePos x="0" y="0"/>
          <wp:positionH relativeFrom="column">
            <wp:posOffset>367334</wp:posOffset>
          </wp:positionH>
          <wp:positionV relativeFrom="paragraph">
            <wp:posOffset>3585845</wp:posOffset>
          </wp:positionV>
          <wp:extent cx="3579495" cy="7017385"/>
          <wp:effectExtent l="0" t="4445" r="0" b="0"/>
          <wp:wrapNone/>
          <wp:docPr id="1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áfica salud men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 flipH="1">
                    <a:off x="0" y="0"/>
                    <a:ext cx="3579495" cy="7017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_tradnl" w:eastAsia="es-ES_tradnl"/>
      </w:rPr>
      <w:drawing>
        <wp:anchor distT="0" distB="0" distL="114300" distR="114300" simplePos="0" relativeHeight="251668480" behindDoc="1" locked="0" layoutInCell="1" allowOverlap="1" wp14:anchorId="60173B81" wp14:editId="7652A052">
          <wp:simplePos x="0" y="0"/>
          <wp:positionH relativeFrom="column">
            <wp:posOffset>3696056</wp:posOffset>
          </wp:positionH>
          <wp:positionV relativeFrom="paragraph">
            <wp:posOffset>390525</wp:posOffset>
          </wp:positionV>
          <wp:extent cx="1971675" cy="1489075"/>
          <wp:effectExtent l="0" t="0" r="9525" b="0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SAISUV RGB vertic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1675" cy="1489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15694B" w14:textId="77777777" w:rsidR="0023432A" w:rsidRDefault="0023432A">
    <w:pPr>
      <w:pStyle w:val="Encabezado"/>
    </w:pPr>
    <w:r>
      <w:rPr>
        <w:noProof/>
        <w:lang w:val="es-ES_tradnl" w:eastAsia="es-ES_tradnl"/>
      </w:rPr>
      <w:drawing>
        <wp:anchor distT="0" distB="0" distL="114300" distR="114300" simplePos="0" relativeHeight="251654138" behindDoc="1" locked="0" layoutInCell="1" allowOverlap="1" wp14:anchorId="5ADD6F89" wp14:editId="7C0CBD72">
          <wp:simplePos x="0" y="0"/>
          <wp:positionH relativeFrom="column">
            <wp:posOffset>499110</wp:posOffset>
          </wp:positionH>
          <wp:positionV relativeFrom="paragraph">
            <wp:posOffset>-1773049</wp:posOffset>
          </wp:positionV>
          <wp:extent cx="3580016" cy="7017841"/>
          <wp:effectExtent l="0" t="4445" r="0" b="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áfica salud men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 flipH="1">
                    <a:off x="0" y="0"/>
                    <a:ext cx="3580016" cy="70178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0.95pt;height:10.95pt" o:bullet="t">
        <v:imagedata r:id="rId1" o:title="BD14981_"/>
      </v:shape>
    </w:pict>
  </w:numPicBullet>
  <w:abstractNum w:abstractNumId="0">
    <w:nsid w:val="078A5EEA"/>
    <w:multiLevelType w:val="hybridMultilevel"/>
    <w:tmpl w:val="196CA62E"/>
    <w:lvl w:ilvl="0" w:tplc="9736661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56CED"/>
    <w:multiLevelType w:val="hybridMultilevel"/>
    <w:tmpl w:val="13609D24"/>
    <w:lvl w:ilvl="0" w:tplc="0EB48F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410BA"/>
    <w:multiLevelType w:val="hybridMultilevel"/>
    <w:tmpl w:val="0860B248"/>
    <w:lvl w:ilvl="0" w:tplc="0EB48F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01860"/>
    <w:multiLevelType w:val="hybridMultilevel"/>
    <w:tmpl w:val="BA90BCA2"/>
    <w:lvl w:ilvl="0" w:tplc="A532E6F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93E43"/>
    <w:multiLevelType w:val="hybridMultilevel"/>
    <w:tmpl w:val="BB5E9CBC"/>
    <w:lvl w:ilvl="0" w:tplc="558A1DC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7B679B"/>
    <w:multiLevelType w:val="hybridMultilevel"/>
    <w:tmpl w:val="F1A49F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8438AA"/>
    <w:multiLevelType w:val="hybridMultilevel"/>
    <w:tmpl w:val="BAA85046"/>
    <w:lvl w:ilvl="0" w:tplc="3F8089EC">
      <w:start w:val="1"/>
      <w:numFmt w:val="decimal"/>
      <w:lvlText w:val="%1."/>
      <w:lvlJc w:val="left"/>
      <w:pPr>
        <w:ind w:left="-633" w:hanging="360"/>
      </w:pPr>
      <w:rPr>
        <w:rFonts w:ascii="Century Schoolbook" w:hAnsi="Century Schoolbook" w:cstheme="minorBidi" w:hint="default"/>
        <w:b/>
        <w:color w:val="7F7F7F" w:themeColor="text1" w:themeTint="80"/>
      </w:rPr>
    </w:lvl>
    <w:lvl w:ilvl="1" w:tplc="080A0019">
      <w:start w:val="1"/>
      <w:numFmt w:val="lowerLetter"/>
      <w:lvlText w:val="%2."/>
      <w:lvlJc w:val="left"/>
      <w:pPr>
        <w:ind w:left="87" w:hanging="360"/>
      </w:pPr>
    </w:lvl>
    <w:lvl w:ilvl="2" w:tplc="080A001B">
      <w:start w:val="1"/>
      <w:numFmt w:val="lowerRoman"/>
      <w:lvlText w:val="%3."/>
      <w:lvlJc w:val="right"/>
      <w:pPr>
        <w:ind w:left="807" w:hanging="180"/>
      </w:pPr>
    </w:lvl>
    <w:lvl w:ilvl="3" w:tplc="080A000F">
      <w:start w:val="1"/>
      <w:numFmt w:val="decimal"/>
      <w:lvlText w:val="%4."/>
      <w:lvlJc w:val="left"/>
      <w:pPr>
        <w:ind w:left="1527" w:hanging="360"/>
      </w:pPr>
    </w:lvl>
    <w:lvl w:ilvl="4" w:tplc="080A0019" w:tentative="1">
      <w:start w:val="1"/>
      <w:numFmt w:val="lowerLetter"/>
      <w:lvlText w:val="%5."/>
      <w:lvlJc w:val="left"/>
      <w:pPr>
        <w:ind w:left="2247" w:hanging="360"/>
      </w:pPr>
    </w:lvl>
    <w:lvl w:ilvl="5" w:tplc="080A001B" w:tentative="1">
      <w:start w:val="1"/>
      <w:numFmt w:val="lowerRoman"/>
      <w:lvlText w:val="%6."/>
      <w:lvlJc w:val="right"/>
      <w:pPr>
        <w:ind w:left="2967" w:hanging="180"/>
      </w:pPr>
    </w:lvl>
    <w:lvl w:ilvl="6" w:tplc="080A000F" w:tentative="1">
      <w:start w:val="1"/>
      <w:numFmt w:val="decimal"/>
      <w:lvlText w:val="%7."/>
      <w:lvlJc w:val="left"/>
      <w:pPr>
        <w:ind w:left="3687" w:hanging="360"/>
      </w:pPr>
    </w:lvl>
    <w:lvl w:ilvl="7" w:tplc="080A0019" w:tentative="1">
      <w:start w:val="1"/>
      <w:numFmt w:val="lowerLetter"/>
      <w:lvlText w:val="%8."/>
      <w:lvlJc w:val="left"/>
      <w:pPr>
        <w:ind w:left="4407" w:hanging="360"/>
      </w:pPr>
    </w:lvl>
    <w:lvl w:ilvl="8" w:tplc="080A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2C9F0D20"/>
    <w:multiLevelType w:val="hybridMultilevel"/>
    <w:tmpl w:val="68B2D4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AA0921"/>
    <w:multiLevelType w:val="hybridMultilevel"/>
    <w:tmpl w:val="016E273C"/>
    <w:lvl w:ilvl="0" w:tplc="02B88FAA">
      <w:start w:val="1"/>
      <w:numFmt w:val="decimal"/>
      <w:lvlText w:val="%1."/>
      <w:lvlJc w:val="left"/>
      <w:pPr>
        <w:ind w:left="-633" w:hanging="360"/>
      </w:pPr>
      <w:rPr>
        <w:rFonts w:ascii="Century Schoolbook" w:hAnsi="Century Schoolbook" w:cstheme="minorBidi" w:hint="default"/>
        <w:b/>
        <w:color w:val="7F7F7F" w:themeColor="text1" w:themeTint="80"/>
      </w:rPr>
    </w:lvl>
    <w:lvl w:ilvl="1" w:tplc="080A0019" w:tentative="1">
      <w:start w:val="1"/>
      <w:numFmt w:val="lowerLetter"/>
      <w:lvlText w:val="%2."/>
      <w:lvlJc w:val="left"/>
      <w:pPr>
        <w:ind w:left="87" w:hanging="360"/>
      </w:pPr>
    </w:lvl>
    <w:lvl w:ilvl="2" w:tplc="080A001B" w:tentative="1">
      <w:start w:val="1"/>
      <w:numFmt w:val="lowerRoman"/>
      <w:lvlText w:val="%3."/>
      <w:lvlJc w:val="right"/>
      <w:pPr>
        <w:ind w:left="807" w:hanging="180"/>
      </w:pPr>
    </w:lvl>
    <w:lvl w:ilvl="3" w:tplc="080A000F" w:tentative="1">
      <w:start w:val="1"/>
      <w:numFmt w:val="decimal"/>
      <w:lvlText w:val="%4."/>
      <w:lvlJc w:val="left"/>
      <w:pPr>
        <w:ind w:left="1527" w:hanging="360"/>
      </w:pPr>
    </w:lvl>
    <w:lvl w:ilvl="4" w:tplc="080A0019" w:tentative="1">
      <w:start w:val="1"/>
      <w:numFmt w:val="lowerLetter"/>
      <w:lvlText w:val="%5."/>
      <w:lvlJc w:val="left"/>
      <w:pPr>
        <w:ind w:left="2247" w:hanging="360"/>
      </w:pPr>
    </w:lvl>
    <w:lvl w:ilvl="5" w:tplc="080A001B" w:tentative="1">
      <w:start w:val="1"/>
      <w:numFmt w:val="lowerRoman"/>
      <w:lvlText w:val="%6."/>
      <w:lvlJc w:val="right"/>
      <w:pPr>
        <w:ind w:left="2967" w:hanging="180"/>
      </w:pPr>
    </w:lvl>
    <w:lvl w:ilvl="6" w:tplc="080A000F" w:tentative="1">
      <w:start w:val="1"/>
      <w:numFmt w:val="decimal"/>
      <w:lvlText w:val="%7."/>
      <w:lvlJc w:val="left"/>
      <w:pPr>
        <w:ind w:left="3687" w:hanging="360"/>
      </w:pPr>
    </w:lvl>
    <w:lvl w:ilvl="7" w:tplc="080A0019" w:tentative="1">
      <w:start w:val="1"/>
      <w:numFmt w:val="lowerLetter"/>
      <w:lvlText w:val="%8."/>
      <w:lvlJc w:val="left"/>
      <w:pPr>
        <w:ind w:left="4407" w:hanging="360"/>
      </w:pPr>
    </w:lvl>
    <w:lvl w:ilvl="8" w:tplc="080A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9">
    <w:nsid w:val="2FC30C1D"/>
    <w:multiLevelType w:val="hybridMultilevel"/>
    <w:tmpl w:val="D86C689E"/>
    <w:lvl w:ilvl="0" w:tplc="0EB48F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4F786E"/>
    <w:multiLevelType w:val="hybridMultilevel"/>
    <w:tmpl w:val="4DDC6E04"/>
    <w:lvl w:ilvl="0" w:tplc="72162950">
      <w:start w:val="1"/>
      <w:numFmt w:val="bullet"/>
      <w:lvlText w:val=""/>
      <w:lvlJc w:val="left"/>
      <w:pPr>
        <w:ind w:left="-349" w:hanging="360"/>
      </w:pPr>
      <w:rPr>
        <w:rFonts w:ascii="Wingdings" w:eastAsiaTheme="minorEastAsia" w:hAnsi="Wingdings" w:cstheme="minorBidi" w:hint="default"/>
        <w:i/>
      </w:rPr>
    </w:lvl>
    <w:lvl w:ilvl="1" w:tplc="080A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1">
    <w:nsid w:val="336F69D0"/>
    <w:multiLevelType w:val="hybridMultilevel"/>
    <w:tmpl w:val="53682C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1B4BAB"/>
    <w:multiLevelType w:val="multilevel"/>
    <w:tmpl w:val="6AAE2A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B2F49CE"/>
    <w:multiLevelType w:val="hybridMultilevel"/>
    <w:tmpl w:val="985CAA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052579"/>
    <w:multiLevelType w:val="multilevel"/>
    <w:tmpl w:val="BDB428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4BB64E1D"/>
    <w:multiLevelType w:val="hybridMultilevel"/>
    <w:tmpl w:val="D812AFBA"/>
    <w:lvl w:ilvl="0" w:tplc="0EB48F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7D2F23"/>
    <w:multiLevelType w:val="hybridMultilevel"/>
    <w:tmpl w:val="D93691B4"/>
    <w:lvl w:ilvl="0" w:tplc="14B4856E">
      <w:start w:val="1"/>
      <w:numFmt w:val="decimal"/>
      <w:lvlText w:val="%1"/>
      <w:lvlJc w:val="left"/>
      <w:pPr>
        <w:ind w:left="1005" w:hanging="720"/>
      </w:pPr>
      <w:rPr>
        <w:rFonts w:ascii="Gill Sans MT" w:eastAsiaTheme="minorEastAsia" w:hAnsi="Gill Sans MT" w:cs="Gill Sans"/>
      </w:rPr>
    </w:lvl>
    <w:lvl w:ilvl="1" w:tplc="080A0019">
      <w:start w:val="1"/>
      <w:numFmt w:val="lowerLetter"/>
      <w:lvlText w:val="%2."/>
      <w:lvlJc w:val="left"/>
      <w:pPr>
        <w:ind w:left="1365" w:hanging="360"/>
      </w:pPr>
    </w:lvl>
    <w:lvl w:ilvl="2" w:tplc="080A001B" w:tentative="1">
      <w:start w:val="1"/>
      <w:numFmt w:val="lowerRoman"/>
      <w:lvlText w:val="%3."/>
      <w:lvlJc w:val="right"/>
      <w:pPr>
        <w:ind w:left="2085" w:hanging="180"/>
      </w:pPr>
    </w:lvl>
    <w:lvl w:ilvl="3" w:tplc="080A000F" w:tentative="1">
      <w:start w:val="1"/>
      <w:numFmt w:val="decimal"/>
      <w:lvlText w:val="%4."/>
      <w:lvlJc w:val="left"/>
      <w:pPr>
        <w:ind w:left="2805" w:hanging="360"/>
      </w:pPr>
    </w:lvl>
    <w:lvl w:ilvl="4" w:tplc="080A0019" w:tentative="1">
      <w:start w:val="1"/>
      <w:numFmt w:val="lowerLetter"/>
      <w:lvlText w:val="%5."/>
      <w:lvlJc w:val="left"/>
      <w:pPr>
        <w:ind w:left="3525" w:hanging="360"/>
      </w:pPr>
    </w:lvl>
    <w:lvl w:ilvl="5" w:tplc="080A001B" w:tentative="1">
      <w:start w:val="1"/>
      <w:numFmt w:val="lowerRoman"/>
      <w:lvlText w:val="%6."/>
      <w:lvlJc w:val="right"/>
      <w:pPr>
        <w:ind w:left="4245" w:hanging="180"/>
      </w:pPr>
    </w:lvl>
    <w:lvl w:ilvl="6" w:tplc="080A000F" w:tentative="1">
      <w:start w:val="1"/>
      <w:numFmt w:val="decimal"/>
      <w:lvlText w:val="%7."/>
      <w:lvlJc w:val="left"/>
      <w:pPr>
        <w:ind w:left="4965" w:hanging="360"/>
      </w:pPr>
    </w:lvl>
    <w:lvl w:ilvl="7" w:tplc="080A0019" w:tentative="1">
      <w:start w:val="1"/>
      <w:numFmt w:val="lowerLetter"/>
      <w:lvlText w:val="%8."/>
      <w:lvlJc w:val="left"/>
      <w:pPr>
        <w:ind w:left="5685" w:hanging="360"/>
      </w:pPr>
    </w:lvl>
    <w:lvl w:ilvl="8" w:tplc="080A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7">
    <w:nsid w:val="60950A35"/>
    <w:multiLevelType w:val="hybridMultilevel"/>
    <w:tmpl w:val="DC36A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9A477F"/>
    <w:multiLevelType w:val="multilevel"/>
    <w:tmpl w:val="11DEBC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736" w:hanging="1800"/>
      </w:pPr>
      <w:rPr>
        <w:rFonts w:hint="default"/>
      </w:rPr>
    </w:lvl>
  </w:abstractNum>
  <w:abstractNum w:abstractNumId="19">
    <w:nsid w:val="63D5354C"/>
    <w:multiLevelType w:val="hybridMultilevel"/>
    <w:tmpl w:val="69C657C2"/>
    <w:lvl w:ilvl="0" w:tplc="558A1DC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5A2E8C"/>
    <w:multiLevelType w:val="hybridMultilevel"/>
    <w:tmpl w:val="BA1EBAF0"/>
    <w:lvl w:ilvl="0" w:tplc="319C830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9D0E46"/>
    <w:multiLevelType w:val="hybridMultilevel"/>
    <w:tmpl w:val="69C657C2"/>
    <w:lvl w:ilvl="0" w:tplc="558A1DC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1"/>
  </w:num>
  <w:num w:numId="3">
    <w:abstractNumId w:val="4"/>
  </w:num>
  <w:num w:numId="4">
    <w:abstractNumId w:val="0"/>
  </w:num>
  <w:num w:numId="5">
    <w:abstractNumId w:val="3"/>
  </w:num>
  <w:num w:numId="6">
    <w:abstractNumId w:val="20"/>
  </w:num>
  <w:num w:numId="7">
    <w:abstractNumId w:val="19"/>
  </w:num>
  <w:num w:numId="8">
    <w:abstractNumId w:val="7"/>
  </w:num>
  <w:num w:numId="9">
    <w:abstractNumId w:val="12"/>
  </w:num>
  <w:num w:numId="10">
    <w:abstractNumId w:val="10"/>
  </w:num>
  <w:num w:numId="11">
    <w:abstractNumId w:val="14"/>
  </w:num>
  <w:num w:numId="12">
    <w:abstractNumId w:val="18"/>
  </w:num>
  <w:num w:numId="13">
    <w:abstractNumId w:val="8"/>
  </w:num>
  <w:num w:numId="14">
    <w:abstractNumId w:val="6"/>
  </w:num>
  <w:num w:numId="15">
    <w:abstractNumId w:val="17"/>
  </w:num>
  <w:num w:numId="16">
    <w:abstractNumId w:val="15"/>
  </w:num>
  <w:num w:numId="17">
    <w:abstractNumId w:val="2"/>
  </w:num>
  <w:num w:numId="18">
    <w:abstractNumId w:val="11"/>
  </w:num>
  <w:num w:numId="19">
    <w:abstractNumId w:val="1"/>
  </w:num>
  <w:num w:numId="20">
    <w:abstractNumId w:val="5"/>
  </w:num>
  <w:num w:numId="21">
    <w:abstractNumId w:val="13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379"/>
    <w:rsid w:val="0000080B"/>
    <w:rsid w:val="0000116B"/>
    <w:rsid w:val="00014055"/>
    <w:rsid w:val="000230A0"/>
    <w:rsid w:val="000404BC"/>
    <w:rsid w:val="00056EFF"/>
    <w:rsid w:val="000626C7"/>
    <w:rsid w:val="000643F4"/>
    <w:rsid w:val="000667BD"/>
    <w:rsid w:val="00083663"/>
    <w:rsid w:val="00087192"/>
    <w:rsid w:val="00095A31"/>
    <w:rsid w:val="00097379"/>
    <w:rsid w:val="000B19F0"/>
    <w:rsid w:val="000B3F1C"/>
    <w:rsid w:val="000C747A"/>
    <w:rsid w:val="000E4F7F"/>
    <w:rsid w:val="000E5E68"/>
    <w:rsid w:val="001326C9"/>
    <w:rsid w:val="00136242"/>
    <w:rsid w:val="00142877"/>
    <w:rsid w:val="00145359"/>
    <w:rsid w:val="001667B1"/>
    <w:rsid w:val="00182E85"/>
    <w:rsid w:val="001935FA"/>
    <w:rsid w:val="00194243"/>
    <w:rsid w:val="001A479B"/>
    <w:rsid w:val="001A7AC3"/>
    <w:rsid w:val="001B37A9"/>
    <w:rsid w:val="001B4648"/>
    <w:rsid w:val="001B69C5"/>
    <w:rsid w:val="001B7985"/>
    <w:rsid w:val="001C0D04"/>
    <w:rsid w:val="001C47EF"/>
    <w:rsid w:val="001E08E0"/>
    <w:rsid w:val="001F6E64"/>
    <w:rsid w:val="00200D4F"/>
    <w:rsid w:val="00207404"/>
    <w:rsid w:val="00210A64"/>
    <w:rsid w:val="00214888"/>
    <w:rsid w:val="00221709"/>
    <w:rsid w:val="002218A0"/>
    <w:rsid w:val="00221E3A"/>
    <w:rsid w:val="0023432A"/>
    <w:rsid w:val="00236940"/>
    <w:rsid w:val="00245EC2"/>
    <w:rsid w:val="00250B97"/>
    <w:rsid w:val="002616B5"/>
    <w:rsid w:val="002649CE"/>
    <w:rsid w:val="0028158A"/>
    <w:rsid w:val="002A402D"/>
    <w:rsid w:val="002A78CD"/>
    <w:rsid w:val="002C01E7"/>
    <w:rsid w:val="002D5465"/>
    <w:rsid w:val="00302811"/>
    <w:rsid w:val="00303059"/>
    <w:rsid w:val="00304105"/>
    <w:rsid w:val="00311CB3"/>
    <w:rsid w:val="00312656"/>
    <w:rsid w:val="003220A0"/>
    <w:rsid w:val="00324EF1"/>
    <w:rsid w:val="00331FB6"/>
    <w:rsid w:val="0033571A"/>
    <w:rsid w:val="003369C0"/>
    <w:rsid w:val="00347EEB"/>
    <w:rsid w:val="003544FC"/>
    <w:rsid w:val="003666B1"/>
    <w:rsid w:val="003732FF"/>
    <w:rsid w:val="00373E8C"/>
    <w:rsid w:val="00390AB5"/>
    <w:rsid w:val="003B0FE9"/>
    <w:rsid w:val="003C4AA4"/>
    <w:rsid w:val="003E5AF8"/>
    <w:rsid w:val="00400CFA"/>
    <w:rsid w:val="0040173A"/>
    <w:rsid w:val="0040466F"/>
    <w:rsid w:val="004136F2"/>
    <w:rsid w:val="00433532"/>
    <w:rsid w:val="0043503E"/>
    <w:rsid w:val="00452756"/>
    <w:rsid w:val="0045424B"/>
    <w:rsid w:val="0048179F"/>
    <w:rsid w:val="004971F9"/>
    <w:rsid w:val="004B3559"/>
    <w:rsid w:val="004B7130"/>
    <w:rsid w:val="004D4C2F"/>
    <w:rsid w:val="004E38CE"/>
    <w:rsid w:val="004E5F43"/>
    <w:rsid w:val="004F026A"/>
    <w:rsid w:val="00512C46"/>
    <w:rsid w:val="00542FE2"/>
    <w:rsid w:val="00545265"/>
    <w:rsid w:val="00550133"/>
    <w:rsid w:val="00551440"/>
    <w:rsid w:val="005521AF"/>
    <w:rsid w:val="00577A95"/>
    <w:rsid w:val="0058226E"/>
    <w:rsid w:val="005838B6"/>
    <w:rsid w:val="005945EC"/>
    <w:rsid w:val="00596328"/>
    <w:rsid w:val="005A1B8E"/>
    <w:rsid w:val="005C6DE9"/>
    <w:rsid w:val="005D10AD"/>
    <w:rsid w:val="005D23D3"/>
    <w:rsid w:val="005E0FB6"/>
    <w:rsid w:val="00615930"/>
    <w:rsid w:val="006363F5"/>
    <w:rsid w:val="00636E28"/>
    <w:rsid w:val="0065393D"/>
    <w:rsid w:val="0066184C"/>
    <w:rsid w:val="006636B9"/>
    <w:rsid w:val="00667001"/>
    <w:rsid w:val="00687B62"/>
    <w:rsid w:val="00696C93"/>
    <w:rsid w:val="00696DAE"/>
    <w:rsid w:val="006A30DB"/>
    <w:rsid w:val="006A546B"/>
    <w:rsid w:val="006A75E3"/>
    <w:rsid w:val="006B0707"/>
    <w:rsid w:val="006B1850"/>
    <w:rsid w:val="006F1C38"/>
    <w:rsid w:val="006F29FB"/>
    <w:rsid w:val="007022E9"/>
    <w:rsid w:val="00705965"/>
    <w:rsid w:val="00713F57"/>
    <w:rsid w:val="0072200B"/>
    <w:rsid w:val="007559D8"/>
    <w:rsid w:val="00766EBB"/>
    <w:rsid w:val="007734A7"/>
    <w:rsid w:val="00781E72"/>
    <w:rsid w:val="0079266C"/>
    <w:rsid w:val="007A54F8"/>
    <w:rsid w:val="007B364C"/>
    <w:rsid w:val="007B46C5"/>
    <w:rsid w:val="007B7167"/>
    <w:rsid w:val="007C568B"/>
    <w:rsid w:val="007D32F0"/>
    <w:rsid w:val="007D7A3F"/>
    <w:rsid w:val="008029E3"/>
    <w:rsid w:val="00831AFB"/>
    <w:rsid w:val="0083310D"/>
    <w:rsid w:val="008560C1"/>
    <w:rsid w:val="008732AC"/>
    <w:rsid w:val="00892D77"/>
    <w:rsid w:val="008A69F9"/>
    <w:rsid w:val="008B15A4"/>
    <w:rsid w:val="008B5D3D"/>
    <w:rsid w:val="008F2651"/>
    <w:rsid w:val="008F6FE7"/>
    <w:rsid w:val="0093143A"/>
    <w:rsid w:val="009406B8"/>
    <w:rsid w:val="009423EF"/>
    <w:rsid w:val="00945FDC"/>
    <w:rsid w:val="00947AD3"/>
    <w:rsid w:val="00962315"/>
    <w:rsid w:val="0097446F"/>
    <w:rsid w:val="009816E7"/>
    <w:rsid w:val="00985C59"/>
    <w:rsid w:val="0099375D"/>
    <w:rsid w:val="009A5084"/>
    <w:rsid w:val="009C2654"/>
    <w:rsid w:val="009E1BDD"/>
    <w:rsid w:val="009F0DF7"/>
    <w:rsid w:val="009F138F"/>
    <w:rsid w:val="00A07411"/>
    <w:rsid w:val="00A234C6"/>
    <w:rsid w:val="00A23DB5"/>
    <w:rsid w:val="00A31D42"/>
    <w:rsid w:val="00A446A5"/>
    <w:rsid w:val="00A501FD"/>
    <w:rsid w:val="00A5681E"/>
    <w:rsid w:val="00A6294C"/>
    <w:rsid w:val="00A7204A"/>
    <w:rsid w:val="00A75686"/>
    <w:rsid w:val="00A86B1A"/>
    <w:rsid w:val="00A95484"/>
    <w:rsid w:val="00AC50E4"/>
    <w:rsid w:val="00AC7D79"/>
    <w:rsid w:val="00AD60D0"/>
    <w:rsid w:val="00AF4F18"/>
    <w:rsid w:val="00AF7BDB"/>
    <w:rsid w:val="00B008D4"/>
    <w:rsid w:val="00B012D0"/>
    <w:rsid w:val="00B1393F"/>
    <w:rsid w:val="00B2509D"/>
    <w:rsid w:val="00B401BD"/>
    <w:rsid w:val="00B428B4"/>
    <w:rsid w:val="00B550FF"/>
    <w:rsid w:val="00B55A51"/>
    <w:rsid w:val="00B57ADF"/>
    <w:rsid w:val="00B617A1"/>
    <w:rsid w:val="00B671C0"/>
    <w:rsid w:val="00B70859"/>
    <w:rsid w:val="00B85E41"/>
    <w:rsid w:val="00B92914"/>
    <w:rsid w:val="00BA2B8C"/>
    <w:rsid w:val="00BA72F4"/>
    <w:rsid w:val="00BB5E45"/>
    <w:rsid w:val="00BB60F5"/>
    <w:rsid w:val="00BC1219"/>
    <w:rsid w:val="00BC2888"/>
    <w:rsid w:val="00BC5539"/>
    <w:rsid w:val="00BD31F4"/>
    <w:rsid w:val="00BD5072"/>
    <w:rsid w:val="00BE0D4A"/>
    <w:rsid w:val="00BE1912"/>
    <w:rsid w:val="00C24D2B"/>
    <w:rsid w:val="00C276E1"/>
    <w:rsid w:val="00C368C7"/>
    <w:rsid w:val="00C46017"/>
    <w:rsid w:val="00C474C4"/>
    <w:rsid w:val="00C47CB2"/>
    <w:rsid w:val="00C50ED6"/>
    <w:rsid w:val="00C95B31"/>
    <w:rsid w:val="00CA44B6"/>
    <w:rsid w:val="00CA79B4"/>
    <w:rsid w:val="00CC579F"/>
    <w:rsid w:val="00CD29A0"/>
    <w:rsid w:val="00D0678E"/>
    <w:rsid w:val="00D12A10"/>
    <w:rsid w:val="00D1641A"/>
    <w:rsid w:val="00D312A1"/>
    <w:rsid w:val="00D46E5B"/>
    <w:rsid w:val="00D56AAC"/>
    <w:rsid w:val="00D6447F"/>
    <w:rsid w:val="00D64FF6"/>
    <w:rsid w:val="00D9191C"/>
    <w:rsid w:val="00D96B45"/>
    <w:rsid w:val="00DA6EF7"/>
    <w:rsid w:val="00DC6401"/>
    <w:rsid w:val="00DD6FAC"/>
    <w:rsid w:val="00DE5982"/>
    <w:rsid w:val="00DF34E5"/>
    <w:rsid w:val="00DF5BA2"/>
    <w:rsid w:val="00E13E26"/>
    <w:rsid w:val="00E2294F"/>
    <w:rsid w:val="00E236B1"/>
    <w:rsid w:val="00E34A57"/>
    <w:rsid w:val="00E40855"/>
    <w:rsid w:val="00E5180E"/>
    <w:rsid w:val="00E857C5"/>
    <w:rsid w:val="00E86BE0"/>
    <w:rsid w:val="00E91E6D"/>
    <w:rsid w:val="00E92004"/>
    <w:rsid w:val="00E93696"/>
    <w:rsid w:val="00E9587D"/>
    <w:rsid w:val="00E9670D"/>
    <w:rsid w:val="00EB775A"/>
    <w:rsid w:val="00EB7F96"/>
    <w:rsid w:val="00EC3DF4"/>
    <w:rsid w:val="00EC42A1"/>
    <w:rsid w:val="00ED3EE1"/>
    <w:rsid w:val="00EE15F3"/>
    <w:rsid w:val="00EE6A54"/>
    <w:rsid w:val="00EE79E5"/>
    <w:rsid w:val="00EF67D8"/>
    <w:rsid w:val="00F02D5E"/>
    <w:rsid w:val="00F06B40"/>
    <w:rsid w:val="00F227E1"/>
    <w:rsid w:val="00F24AD0"/>
    <w:rsid w:val="00F24EF9"/>
    <w:rsid w:val="00F43735"/>
    <w:rsid w:val="00F457D8"/>
    <w:rsid w:val="00F61A9F"/>
    <w:rsid w:val="00F63A5E"/>
    <w:rsid w:val="00F67D4D"/>
    <w:rsid w:val="00F70009"/>
    <w:rsid w:val="00F7462B"/>
    <w:rsid w:val="00FA4604"/>
    <w:rsid w:val="00FC4804"/>
    <w:rsid w:val="00FF07FD"/>
    <w:rsid w:val="00FF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4D53"/>
  <w15:docId w15:val="{E17522D3-848D-4B4B-B862-2F7556A95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BE0"/>
  </w:style>
  <w:style w:type="paragraph" w:styleId="Ttulo1">
    <w:name w:val="heading 1"/>
    <w:basedOn w:val="Normal"/>
    <w:next w:val="Normal"/>
    <w:link w:val="Ttulo1Car"/>
    <w:uiPriority w:val="9"/>
    <w:qFormat/>
    <w:rsid w:val="00F43735"/>
    <w:pPr>
      <w:keepNext/>
      <w:keepLines/>
      <w:spacing w:before="480" w:after="0" w:line="700" w:lineRule="exact"/>
      <w:outlineLvl w:val="0"/>
    </w:pPr>
    <w:rPr>
      <w:rFonts w:ascii="Gill Sans MT" w:eastAsiaTheme="majorEastAsia" w:hAnsi="Gill Sans MT" w:cstheme="majorBidi"/>
      <w:b/>
      <w:bCs/>
      <w:sz w:val="4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3F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IUDADYCP">
    <w:name w:val="CIUDAD Y CP"/>
    <w:basedOn w:val="Fuentedeprrafopredeter"/>
    <w:uiPriority w:val="1"/>
    <w:qFormat/>
    <w:rsid w:val="00DA6EF7"/>
    <w:rPr>
      <w:rFonts w:ascii="Gill Sans MT" w:hAnsi="Gill Sans MT"/>
      <w:sz w:val="14"/>
    </w:rPr>
  </w:style>
  <w:style w:type="paragraph" w:styleId="Encabezado">
    <w:name w:val="header"/>
    <w:basedOn w:val="Normal"/>
    <w:link w:val="EncabezadoCar"/>
    <w:uiPriority w:val="99"/>
    <w:unhideWhenUsed/>
    <w:rsid w:val="009816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16E7"/>
  </w:style>
  <w:style w:type="paragraph" w:styleId="Piedepgina">
    <w:name w:val="footer"/>
    <w:basedOn w:val="Normal"/>
    <w:link w:val="PiedepginaCar"/>
    <w:uiPriority w:val="99"/>
    <w:unhideWhenUsed/>
    <w:rsid w:val="009816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6E7"/>
  </w:style>
  <w:style w:type="paragraph" w:styleId="Textodeglobo">
    <w:name w:val="Balloon Text"/>
    <w:basedOn w:val="Normal"/>
    <w:link w:val="TextodegloboCar"/>
    <w:uiPriority w:val="99"/>
    <w:semiHidden/>
    <w:unhideWhenUsed/>
    <w:rsid w:val="00981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16E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4136F2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F43735"/>
    <w:rPr>
      <w:rFonts w:ascii="Gill Sans MT" w:eastAsiaTheme="majorEastAsia" w:hAnsi="Gill Sans MT" w:cstheme="majorBidi"/>
      <w:b/>
      <w:bCs/>
      <w:sz w:val="40"/>
      <w:szCs w:val="28"/>
    </w:rPr>
  </w:style>
  <w:style w:type="paragraph" w:customStyle="1" w:styleId="FECHA">
    <w:name w:val="FECHA"/>
    <w:basedOn w:val="Normal"/>
    <w:link w:val="FECHACar"/>
    <w:qFormat/>
    <w:rsid w:val="00615930"/>
    <w:pPr>
      <w:spacing w:after="120" w:line="240" w:lineRule="exact"/>
      <w:ind w:right="1106"/>
      <w:contextualSpacing/>
      <w:jc w:val="right"/>
      <w:outlineLvl w:val="0"/>
    </w:pPr>
    <w:rPr>
      <w:rFonts w:ascii="Gill Sans MT" w:eastAsia="Calibri" w:hAnsi="Gill Sans MT" w:cs="Times New Roman"/>
      <w:noProof/>
      <w:sz w:val="24"/>
      <w:szCs w:val="16"/>
    </w:rPr>
  </w:style>
  <w:style w:type="character" w:customStyle="1" w:styleId="FECHACar">
    <w:name w:val="FECHA Car"/>
    <w:basedOn w:val="Fuentedeprrafopredeter"/>
    <w:link w:val="FECHA"/>
    <w:rsid w:val="00615930"/>
    <w:rPr>
      <w:rFonts w:ascii="Gill Sans MT" w:eastAsia="Calibri" w:hAnsi="Gill Sans MT" w:cs="Times New Roman"/>
      <w:noProof/>
      <w:sz w:val="24"/>
      <w:szCs w:val="16"/>
      <w:lang w:eastAsia="es-MX"/>
    </w:rPr>
  </w:style>
  <w:style w:type="character" w:customStyle="1" w:styleId="Dependencia">
    <w:name w:val="Dependencia"/>
    <w:basedOn w:val="Fuentedeprrafopredeter"/>
    <w:uiPriority w:val="1"/>
    <w:rsid w:val="00A6294C"/>
    <w:rPr>
      <w:rFonts w:ascii="Gill Sans MT" w:hAnsi="Gill Sans MT"/>
      <w:b/>
      <w:sz w:val="20"/>
    </w:rPr>
  </w:style>
  <w:style w:type="paragraph" w:customStyle="1" w:styleId="NombredeDireccin">
    <w:name w:val="Nombre de Dirección"/>
    <w:link w:val="NombredeDireccinCar"/>
    <w:qFormat/>
    <w:rsid w:val="00C24D2B"/>
    <w:pPr>
      <w:spacing w:after="0" w:line="180" w:lineRule="exact"/>
      <w:jc w:val="right"/>
    </w:pPr>
    <w:rPr>
      <w:rFonts w:ascii="Gill Sans MT" w:hAnsi="Gill Sans MT"/>
      <w:b/>
      <w:sz w:val="16"/>
    </w:rPr>
  </w:style>
  <w:style w:type="character" w:customStyle="1" w:styleId="NombredeDireccinCar">
    <w:name w:val="Nombre de Dirección Car"/>
    <w:basedOn w:val="Fuentedeprrafopredeter"/>
    <w:link w:val="NombredeDireccin"/>
    <w:rsid w:val="00C24D2B"/>
    <w:rPr>
      <w:rFonts w:ascii="Gill Sans MT" w:hAnsi="Gill Sans MT"/>
      <w:b/>
      <w:sz w:val="16"/>
    </w:rPr>
  </w:style>
  <w:style w:type="paragraph" w:customStyle="1" w:styleId="NombredeDependencia">
    <w:name w:val="Nombre de Dependencia"/>
    <w:link w:val="NombredeDependenciaCar"/>
    <w:qFormat/>
    <w:rsid w:val="00C24D2B"/>
    <w:pPr>
      <w:spacing w:after="0" w:line="180" w:lineRule="exact"/>
      <w:jc w:val="right"/>
    </w:pPr>
    <w:rPr>
      <w:rFonts w:ascii="Gill Sans MT" w:hAnsi="Gill Sans MT"/>
      <w:sz w:val="16"/>
    </w:rPr>
  </w:style>
  <w:style w:type="character" w:customStyle="1" w:styleId="NombredeDependenciaCar">
    <w:name w:val="Nombre de Dependencia Car"/>
    <w:basedOn w:val="Fuentedeprrafopredeter"/>
    <w:link w:val="NombredeDependencia"/>
    <w:rsid w:val="00C24D2B"/>
    <w:rPr>
      <w:rFonts w:ascii="Gill Sans MT" w:hAnsi="Gill Sans MT"/>
      <w:sz w:val="16"/>
    </w:rPr>
  </w:style>
  <w:style w:type="paragraph" w:customStyle="1" w:styleId="Regin">
    <w:name w:val="Región"/>
    <w:link w:val="ReginCar"/>
    <w:autoRedefine/>
    <w:qFormat/>
    <w:rsid w:val="00C24D2B"/>
    <w:pPr>
      <w:spacing w:after="0" w:line="200" w:lineRule="exact"/>
    </w:pPr>
    <w:rPr>
      <w:rFonts w:ascii="Gill Sans MT" w:eastAsia="Times New Roman" w:hAnsi="Gill Sans MT" w:cs="Times New Roman"/>
      <w:b/>
      <w:sz w:val="16"/>
    </w:rPr>
  </w:style>
  <w:style w:type="character" w:customStyle="1" w:styleId="ReginCar">
    <w:name w:val="Región Car"/>
    <w:link w:val="Regin"/>
    <w:rsid w:val="00C24D2B"/>
    <w:rPr>
      <w:rFonts w:ascii="Gill Sans MT" w:eastAsia="Times New Roman" w:hAnsi="Gill Sans MT" w:cs="Times New Roman"/>
      <w:b/>
      <w:sz w:val="16"/>
    </w:rPr>
  </w:style>
  <w:style w:type="character" w:customStyle="1" w:styleId="Subtitulo">
    <w:name w:val="Subtitulo"/>
    <w:basedOn w:val="Fuentedeprrafopredeter"/>
    <w:uiPriority w:val="1"/>
    <w:rsid w:val="00EE15F3"/>
    <w:rPr>
      <w:rFonts w:ascii="Gill Sans MT" w:hAnsi="Gill Sans MT"/>
      <w:sz w:val="32"/>
    </w:rPr>
  </w:style>
  <w:style w:type="paragraph" w:styleId="Prrafodelista">
    <w:name w:val="List Paragraph"/>
    <w:basedOn w:val="Normal"/>
    <w:uiPriority w:val="34"/>
    <w:qFormat/>
    <w:rsid w:val="00B617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0678E"/>
    <w:pPr>
      <w:spacing w:after="0" w:line="240" w:lineRule="auto"/>
    </w:pPr>
    <w:rPr>
      <w:rFonts w:eastAsiaTheme="minorHAnsi"/>
      <w:sz w:val="24"/>
      <w:szCs w:val="24"/>
      <w:lang w:val="es-ES_tradnl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4">
    <w:name w:val="Light List Accent 4"/>
    <w:basedOn w:val="Tablanormal"/>
    <w:uiPriority w:val="61"/>
    <w:rsid w:val="00781E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ombreadoclaro-nfasis4">
    <w:name w:val="Light Shading Accent 4"/>
    <w:basedOn w:val="Tablanormal"/>
    <w:uiPriority w:val="60"/>
    <w:rsid w:val="00781E7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Tabladecuadrcula1clara-nfasis41">
    <w:name w:val="Tabla de cuadrícula 1 clara - Énfasis 41"/>
    <w:basedOn w:val="Tablanormal"/>
    <w:uiPriority w:val="46"/>
    <w:rsid w:val="007A54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Cuadrculadetablaclara1">
    <w:name w:val="Cuadrícula de tabla clara1"/>
    <w:basedOn w:val="Tablanormal"/>
    <w:uiPriority w:val="40"/>
    <w:rsid w:val="00E4085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A23DB5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214888"/>
    <w:pPr>
      <w:tabs>
        <w:tab w:val="right" w:leader="dot" w:pos="7977"/>
      </w:tabs>
      <w:spacing w:after="100" w:line="360" w:lineRule="auto"/>
    </w:pPr>
    <w:rPr>
      <w:rFonts w:ascii="Gill Sans MT" w:hAnsi="Gill Sans MT"/>
      <w:b/>
      <w:noProof/>
    </w:rPr>
  </w:style>
  <w:style w:type="character" w:styleId="Hipervnculo">
    <w:name w:val="Hyperlink"/>
    <w:basedOn w:val="Fuentedeprrafopredeter"/>
    <w:uiPriority w:val="99"/>
    <w:unhideWhenUsed/>
    <w:rsid w:val="00A23DB5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B3F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1488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hyperlink" Target="http://www.uv.mx/saisuv/" TargetMode="External"/><Relationship Id="rId14" Type="http://schemas.openxmlformats.org/officeDocument/2006/relationships/header" Target="header3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png"/><Relationship Id="rId9" Type="http://schemas.microsoft.com/office/2007/relationships/hdphoto" Target="media/hdphoto1.wdp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S\Downloads\Gu&#237;a%20de%20actividad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7A7833CCC7541F4BC935B22FE126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5115-602E-4483-974C-22727F60617F}"/>
      </w:docPartPr>
      <w:docPartBody>
        <w:p w:rsidR="005C633E" w:rsidRDefault="00ED2772">
          <w:r w:rsidRPr="006948D1">
            <w:t>Haga clic aquí para escribir texto.</w:t>
          </w:r>
        </w:p>
      </w:docPartBody>
    </w:docPart>
    <w:docPart>
      <w:docPartPr>
        <w:name w:val="5DE52AE1A2FB4C5FAD116F6995643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1D699-520F-49ED-BFE8-4D0C6B64C978}"/>
      </w:docPartPr>
      <w:docPartBody>
        <w:p w:rsidR="0025787D" w:rsidRDefault="005C633E" w:rsidP="005C633E">
          <w:r w:rsidRPr="00EE15F3">
            <w:rPr>
              <w:rFonts w:ascii="Gill Sans MT" w:hAnsi="Gill Sans MT"/>
              <w:b/>
              <w:sz w:val="40"/>
              <w:szCs w:val="38"/>
            </w:rPr>
            <w:t>Haga clic aquí para escribir el título</w:t>
          </w:r>
        </w:p>
      </w:docPartBody>
    </w:docPart>
    <w:docPart>
      <w:docPartPr>
        <w:name w:val="D0C131219A3847FEAC42BF4B61106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81645-E386-4EE4-94D4-3291F2EB1319}"/>
      </w:docPartPr>
      <w:docPartBody>
        <w:p w:rsidR="00B2592A" w:rsidRDefault="00B2592A" w:rsidP="00B2592A">
          <w:pPr>
            <w:pStyle w:val="D0C131219A3847FEAC42BF4B61106C36"/>
          </w:pPr>
          <w:r w:rsidRPr="00EE15F3">
            <w:rPr>
              <w:rFonts w:ascii="Gill Sans MT" w:hAnsi="Gill Sans MT"/>
              <w:b/>
              <w:sz w:val="40"/>
              <w:szCs w:val="38"/>
            </w:rPr>
            <w:t>Haga clic aquí para escribir el título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772"/>
    <w:rsid w:val="000260EF"/>
    <w:rsid w:val="000361AD"/>
    <w:rsid w:val="000F1ADC"/>
    <w:rsid w:val="001D5DDD"/>
    <w:rsid w:val="00254FC7"/>
    <w:rsid w:val="0025787D"/>
    <w:rsid w:val="003D7F17"/>
    <w:rsid w:val="005C633E"/>
    <w:rsid w:val="006254A3"/>
    <w:rsid w:val="00652627"/>
    <w:rsid w:val="007A7D8B"/>
    <w:rsid w:val="008A515E"/>
    <w:rsid w:val="00A45EAB"/>
    <w:rsid w:val="00A4605F"/>
    <w:rsid w:val="00AF20E7"/>
    <w:rsid w:val="00B249EA"/>
    <w:rsid w:val="00B2592A"/>
    <w:rsid w:val="00D07890"/>
    <w:rsid w:val="00ED2772"/>
    <w:rsid w:val="00F4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40CA5"/>
    <w:rPr>
      <w:color w:val="808080"/>
    </w:rPr>
  </w:style>
  <w:style w:type="paragraph" w:customStyle="1" w:styleId="07A7833CCC7541F4BC935B22FE126D43">
    <w:name w:val="07A7833CCC7541F4BC935B22FE126D43"/>
  </w:style>
  <w:style w:type="paragraph" w:customStyle="1" w:styleId="E8B93D14A6FD48518D611A0597BB1359">
    <w:name w:val="E8B93D14A6FD48518D611A0597BB1359"/>
    <w:rsid w:val="005C633E"/>
  </w:style>
  <w:style w:type="paragraph" w:customStyle="1" w:styleId="5DE52AE1A2FB4C5FAD116F6995643A7E">
    <w:name w:val="5DE52AE1A2FB4C5FAD116F6995643A7E"/>
    <w:rsid w:val="005C633E"/>
  </w:style>
  <w:style w:type="paragraph" w:customStyle="1" w:styleId="E9B180061FEC41E3A681B0D80B1D7332">
    <w:name w:val="E9B180061FEC41E3A681B0D80B1D7332"/>
    <w:rsid w:val="00B2592A"/>
    <w:pPr>
      <w:spacing w:after="200" w:line="276" w:lineRule="auto"/>
    </w:pPr>
  </w:style>
  <w:style w:type="paragraph" w:customStyle="1" w:styleId="FA5E194F51C445EB8EDD66FB424F108F">
    <w:name w:val="FA5E194F51C445EB8EDD66FB424F108F"/>
    <w:rsid w:val="00B2592A"/>
    <w:pPr>
      <w:spacing w:after="200" w:line="276" w:lineRule="auto"/>
    </w:pPr>
  </w:style>
  <w:style w:type="paragraph" w:customStyle="1" w:styleId="D0C131219A3847FEAC42BF4B61106C36">
    <w:name w:val="D0C131219A3847FEAC42BF4B61106C36"/>
    <w:rsid w:val="00B2592A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A75C3-9145-3240-8D95-4B0F896E7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C:\Users\SAIS\Downloads\Guía de actividades.dotx</Template>
  <TotalTime>1379</TotalTime>
  <Pages>4</Pages>
  <Words>120</Words>
  <Characters>663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UV</dc:creator>
  <cp:lastModifiedBy>Mora Rodriguez Alicia</cp:lastModifiedBy>
  <cp:revision>49</cp:revision>
  <cp:lastPrinted>2018-03-21T18:05:00Z</cp:lastPrinted>
  <dcterms:created xsi:type="dcterms:W3CDTF">2021-12-20T16:31:00Z</dcterms:created>
  <dcterms:modified xsi:type="dcterms:W3CDTF">2023-02-14T02:25:00Z</dcterms:modified>
</cp:coreProperties>
</file>