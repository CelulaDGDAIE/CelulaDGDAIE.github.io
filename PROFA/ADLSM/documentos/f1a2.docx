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24770" w14:textId="77777777" w:rsidR="00BD5072" w:rsidRDefault="00BD5072" w:rsidP="00EE15F3">
      <w:pPr>
        <w:spacing w:line="200" w:lineRule="exact"/>
        <w:jc w:val="right"/>
        <w:rPr>
          <w:rStyle w:val="Dependencia"/>
        </w:rPr>
      </w:pPr>
    </w:p>
    <w:p w14:paraId="5E6B801B" w14:textId="77777777" w:rsidR="00221E3A" w:rsidRDefault="00C24D2B" w:rsidP="00EE15F3">
      <w:pPr>
        <w:spacing w:line="200" w:lineRule="exact"/>
        <w:jc w:val="right"/>
        <w:rPr>
          <w:rStyle w:val="NombredeDependenciaCar"/>
          <w:b/>
        </w:rPr>
      </w:pPr>
      <w:r>
        <w:rPr>
          <w:rStyle w:val="Dependencia"/>
        </w:rPr>
        <w:br/>
      </w:r>
    </w:p>
    <w:p w14:paraId="5D1E85B7" w14:textId="77777777" w:rsidR="00667001" w:rsidRDefault="00667001" w:rsidP="00EE15F3">
      <w:pPr>
        <w:spacing w:line="200" w:lineRule="exact"/>
        <w:jc w:val="right"/>
        <w:rPr>
          <w:rStyle w:val="NombredeDependenciaCar"/>
          <w:b/>
        </w:rPr>
      </w:pPr>
    </w:p>
    <w:p w14:paraId="76FCAB9F" w14:textId="77777777" w:rsidR="00221E3A" w:rsidRDefault="00221E3A" w:rsidP="00EE15F3">
      <w:pPr>
        <w:spacing w:line="200" w:lineRule="exact"/>
        <w:jc w:val="right"/>
        <w:rPr>
          <w:rStyle w:val="NombredeDependenciaCar"/>
          <w:b/>
        </w:rPr>
      </w:pPr>
    </w:p>
    <w:p w14:paraId="5650F36A" w14:textId="77777777" w:rsidR="00221E3A" w:rsidRDefault="00221E3A" w:rsidP="00EE15F3">
      <w:pPr>
        <w:spacing w:line="200" w:lineRule="exact"/>
        <w:jc w:val="right"/>
        <w:rPr>
          <w:rStyle w:val="NombredeDependenciaCar"/>
          <w:b/>
        </w:rPr>
      </w:pPr>
    </w:p>
    <w:p w14:paraId="7A96FEB3" w14:textId="77777777" w:rsidR="00667001" w:rsidRDefault="00667001" w:rsidP="00EE15F3">
      <w:pPr>
        <w:spacing w:line="200" w:lineRule="exact"/>
        <w:jc w:val="right"/>
        <w:rPr>
          <w:rStyle w:val="NombredeDependenciaCar"/>
          <w:b/>
        </w:rPr>
      </w:pPr>
    </w:p>
    <w:p w14:paraId="0DB60707" w14:textId="77777777" w:rsidR="00615930" w:rsidRPr="00E9670D" w:rsidRDefault="00615930" w:rsidP="00615930"/>
    <w:p w14:paraId="1B383D89" w14:textId="77777777" w:rsidR="00615930" w:rsidRPr="007D32F0" w:rsidRDefault="00FB68DD" w:rsidP="0023432A">
      <w:pPr>
        <w:spacing w:after="0" w:line="360" w:lineRule="auto"/>
        <w:ind w:left="142" w:hanging="142"/>
        <w:jc w:val="right"/>
        <w:rPr>
          <w:rFonts w:ascii="Gill Sans MT" w:eastAsiaTheme="majorEastAsia" w:hAnsi="Gill Sans MT" w:cstheme="majorBidi"/>
          <w:b/>
          <w:bCs/>
          <w:sz w:val="40"/>
          <w:szCs w:val="28"/>
        </w:rPr>
      </w:pPr>
      <w:r w:rsidRPr="00FB68DD">
        <w:rPr>
          <w:rStyle w:val="FECHACar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A5061F" wp14:editId="52E88E01">
                <wp:simplePos x="0" y="0"/>
                <wp:positionH relativeFrom="column">
                  <wp:posOffset>1046480</wp:posOffset>
                </wp:positionH>
                <wp:positionV relativeFrom="paragraph">
                  <wp:posOffset>1270634</wp:posOffset>
                </wp:positionV>
                <wp:extent cx="4137025" cy="771525"/>
                <wp:effectExtent l="0" t="0" r="0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0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52881" w14:textId="77777777" w:rsidR="00D90648" w:rsidRDefault="008762E2" w:rsidP="00D90648">
                            <w:pPr>
                              <w:jc w:val="right"/>
                              <w:rPr>
                                <w:rStyle w:val="Ttulo1Car"/>
                                <w:color w:val="5F497A"/>
                              </w:rPr>
                            </w:pPr>
                            <w:r>
                              <w:rPr>
                                <w:rStyle w:val="Ttulo1Car"/>
                                <w:color w:val="5F497A"/>
                              </w:rPr>
                              <w:t>Fase 1</w:t>
                            </w:r>
                          </w:p>
                          <w:p w14:paraId="0B6FB67B" w14:textId="77777777" w:rsidR="00FB68DD" w:rsidRPr="00D90648" w:rsidRDefault="008762E2" w:rsidP="00D90648">
                            <w:pPr>
                              <w:jc w:val="right"/>
                              <w:rPr>
                                <w:rStyle w:val="Ttulo1Car"/>
                                <w:b w:val="0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Style w:val="Ttulo1Car"/>
                                <w:b w:val="0"/>
                                <w:color w:val="000000" w:themeColor="text1"/>
                                <w:sz w:val="32"/>
                              </w:rPr>
                              <w:t xml:space="preserve">Actividad </w:t>
                            </w:r>
                            <w:r w:rsidR="00456325">
                              <w:rPr>
                                <w:rStyle w:val="Ttulo1Car"/>
                                <w:b w:val="0"/>
                                <w:color w:val="000000" w:themeColor="text1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EE757A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2.4pt;margin-top:100.05pt;width:325.75pt;height:6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" stroked="f">
                <v:textbox>
                  <w:txbxContent>
                    <w:p w:rsidR="00D90648" w:rsidRDefault="008762E2" w:rsidP="00D90648">
                      <w:pPr>
                        <w:jc w:val="right"/>
                        <w:rPr>
                          <w:rStyle w:val="Ttulo1Car"/>
                          <w:color w:val="5F497A"/>
                        </w:rPr>
                      </w:pPr>
                      <w:r>
                        <w:rPr>
                          <w:rStyle w:val="Ttulo1Car"/>
                          <w:color w:val="5F497A"/>
                        </w:rPr>
                        <w:t>Fase 1</w:t>
                      </w:r>
                    </w:p>
                    <w:p w:rsidR="00FB68DD" w:rsidRPr="00D90648" w:rsidRDefault="008762E2" w:rsidP="00D90648">
                      <w:pPr>
                        <w:jc w:val="right"/>
                        <w:rPr>
                          <w:rStyle w:val="Ttulo1Car"/>
                          <w:b w:val="0"/>
                          <w:color w:val="000000" w:themeColor="text1"/>
                          <w:sz w:val="32"/>
                        </w:rPr>
                      </w:pPr>
                      <w:r>
                        <w:rPr>
                          <w:rStyle w:val="Ttulo1Car"/>
                          <w:b w:val="0"/>
                          <w:color w:val="000000" w:themeColor="text1"/>
                          <w:sz w:val="32"/>
                        </w:rPr>
                        <w:t xml:space="preserve">Actividad </w:t>
                      </w:r>
                      <w:r w:rsidR="00456325">
                        <w:rPr>
                          <w:rStyle w:val="Ttulo1Car"/>
                          <w:b w:val="0"/>
                          <w:color w:val="000000" w:themeColor="text1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B7130">
        <w:rPr>
          <w:rStyle w:val="Ttulo1Car"/>
        </w:rPr>
        <w:br/>
      </w:r>
      <w:sdt>
        <w:sdtPr>
          <w:rPr>
            <w:rStyle w:val="Ttulo1Car"/>
          </w:rPr>
          <w:alias w:val="Título"/>
          <w:tag w:val="Título"/>
          <w:id w:val="1408579173"/>
          <w:placeholder>
            <w:docPart w:val="5DE52AE1A2FB4C5FAD116F6995643A7E"/>
          </w:placeholder>
        </w:sdtPr>
        <w:sdtEndPr>
          <w:rPr>
            <w:rStyle w:val="Fuentedeprrafopredeter"/>
            <w:rFonts w:asciiTheme="minorHAnsi" w:eastAsiaTheme="minorEastAsia" w:hAnsiTheme="minorHAnsi" w:cstheme="minorBidi"/>
            <w:b w:val="0"/>
            <w:bCs w:val="0"/>
            <w:sz w:val="17"/>
            <w:szCs w:val="17"/>
          </w:rPr>
        </w:sdtEndPr>
        <w:sdtContent>
          <w:r w:rsidR="004B7130" w:rsidRPr="0023432A">
            <w:rPr>
              <w:rStyle w:val="Ttulo1Car"/>
            </w:rPr>
            <w:t>ProFA Autocuidado de la Salud Mental</w:t>
          </w:r>
        </w:sdtContent>
      </w:sdt>
      <w:r w:rsidR="004B7130" w:rsidRPr="004B7130">
        <w:rPr>
          <w:rStyle w:val="Ttulo1Car"/>
          <w:b w:val="0"/>
        </w:rPr>
        <w:br/>
      </w:r>
      <w:bookmarkStart w:id="0" w:name="_Toc95223637"/>
      <w:sdt>
        <w:sdtPr>
          <w:rPr>
            <w:rStyle w:val="Ttulo1Car"/>
            <w:b w:val="0"/>
          </w:rPr>
          <w:alias w:val="Título"/>
          <w:tag w:val="Título"/>
          <w:id w:val="7318117"/>
          <w:placeholder>
            <w:docPart w:val="D0C131219A3847FEAC42BF4B61106C36"/>
          </w:placeholder>
        </w:sdtPr>
        <w:sdtEndPr>
          <w:rPr>
            <w:rStyle w:val="Fuentedeprrafopredeter"/>
            <w:rFonts w:asciiTheme="minorHAnsi" w:eastAsiaTheme="minorEastAsia" w:hAnsiTheme="minorHAnsi" w:cstheme="minorBidi"/>
            <w:b/>
            <w:bCs w:val="0"/>
            <w:sz w:val="17"/>
            <w:szCs w:val="17"/>
          </w:rPr>
        </w:sdtEndPr>
        <w:sdtContent>
          <w:r w:rsidR="0023432A" w:rsidRPr="0023432A">
            <w:rPr>
              <w:rStyle w:val="Ttulo1Car"/>
              <w:b w:val="0"/>
            </w:rPr>
            <w:t>Guía de Actividades</w:t>
          </w:r>
          <w:bookmarkEnd w:id="0"/>
        </w:sdtContent>
      </w:sdt>
    </w:p>
    <w:p w14:paraId="579D67C4" w14:textId="77777777" w:rsidR="007D32F0" w:rsidRPr="00FB68DD" w:rsidRDefault="007D32F0" w:rsidP="00705965">
      <w:pPr>
        <w:spacing w:line="220" w:lineRule="exact"/>
        <w:jc w:val="right"/>
        <w:rPr>
          <w:rStyle w:val="FECHACar"/>
        </w:rPr>
      </w:pPr>
    </w:p>
    <w:p w14:paraId="4CA2B07B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18593634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3181225D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42100979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7C484FEE" w14:textId="77777777" w:rsidR="004B7130" w:rsidRDefault="004B7130" w:rsidP="00705965">
      <w:pPr>
        <w:spacing w:line="220" w:lineRule="exact"/>
        <w:jc w:val="right"/>
        <w:rPr>
          <w:rFonts w:ascii="Gill Sans MT" w:hAnsi="Gill Sans MT"/>
          <w:sz w:val="20"/>
          <w:szCs w:val="20"/>
        </w:rPr>
      </w:pPr>
    </w:p>
    <w:p w14:paraId="7D2F49A7" w14:textId="77777777" w:rsidR="00FB68DD" w:rsidRDefault="00FB68DD" w:rsidP="00FB68DD">
      <w:pPr>
        <w:spacing w:line="220" w:lineRule="exact"/>
        <w:jc w:val="center"/>
        <w:rPr>
          <w:rFonts w:ascii="Gill Sans MT" w:hAnsi="Gill Sans MT"/>
          <w:sz w:val="20"/>
          <w:szCs w:val="20"/>
        </w:rPr>
      </w:pPr>
    </w:p>
    <w:p w14:paraId="1A2996F6" w14:textId="77777777" w:rsidR="00FB68DD" w:rsidRDefault="00FB68DD" w:rsidP="00705965">
      <w:pPr>
        <w:spacing w:line="220" w:lineRule="exact"/>
        <w:jc w:val="right"/>
        <w:rPr>
          <w:rFonts w:ascii="Gill Sans MT" w:hAnsi="Gill Sans MT"/>
          <w:sz w:val="20"/>
          <w:szCs w:val="20"/>
        </w:rPr>
      </w:pPr>
    </w:p>
    <w:p w14:paraId="4891289E" w14:textId="77777777" w:rsidR="00FB68DD" w:rsidRDefault="00FB68DD" w:rsidP="00705965">
      <w:pPr>
        <w:spacing w:line="220" w:lineRule="exact"/>
        <w:jc w:val="right"/>
        <w:rPr>
          <w:rFonts w:ascii="Gill Sans MT" w:hAnsi="Gill Sans MT"/>
          <w:sz w:val="20"/>
          <w:szCs w:val="20"/>
        </w:rPr>
      </w:pPr>
    </w:p>
    <w:p w14:paraId="03D019A8" w14:textId="77777777" w:rsidR="003C4AA4" w:rsidRDefault="00667001" w:rsidP="004B7130">
      <w:pPr>
        <w:spacing w:after="0" w:line="240" w:lineRule="exact"/>
        <w:jc w:val="right"/>
        <w:rPr>
          <w:sz w:val="20"/>
          <w:szCs w:val="20"/>
        </w:rPr>
      </w:pPr>
      <w:r>
        <w:rPr>
          <w:sz w:val="28"/>
        </w:rPr>
        <w:t xml:space="preserve">                                                        </w:t>
      </w:r>
      <w:sdt>
        <w:sdtPr>
          <w:rPr>
            <w:sz w:val="28"/>
          </w:rPr>
          <w:id w:val="3320077"/>
          <w:placeholder>
            <w:docPart w:val="07A7833CCC7541F4BC935B22FE126D43"/>
          </w:placeholder>
        </w:sdtPr>
        <w:sdtEndPr/>
        <w:sdtContent>
          <w:r w:rsidR="000C747A" w:rsidRPr="000C747A">
            <w:rPr>
              <w:rFonts w:ascii="Gill Sans MT" w:hAnsi="Gill Sans MT"/>
              <w:sz w:val="20"/>
              <w:szCs w:val="16"/>
            </w:rPr>
            <w:t>“Lis de Veracruz: Arte, Ciencia, Luz”</w:t>
          </w:r>
        </w:sdtContent>
      </w:sdt>
    </w:p>
    <w:p w14:paraId="6174F6DB" w14:textId="77777777" w:rsidR="003C4AA4" w:rsidRDefault="003C4AA4" w:rsidP="00433532">
      <w:pPr>
        <w:tabs>
          <w:tab w:val="left" w:pos="4658"/>
        </w:tabs>
        <w:rPr>
          <w:sz w:val="20"/>
          <w:szCs w:val="20"/>
        </w:rPr>
      </w:pPr>
    </w:p>
    <w:p w14:paraId="5F2F0B92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2ADBBBFA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4AC73ACA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58273079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727B6AAB" w14:textId="77777777" w:rsidR="00A23DB5" w:rsidRDefault="00525DEE" w:rsidP="00B2509D">
      <w:pPr>
        <w:tabs>
          <w:tab w:val="left" w:pos="3349"/>
        </w:tabs>
        <w:rPr>
          <w:rFonts w:ascii="Gill Sans MT" w:hAnsi="Gill Sans MT"/>
          <w:b/>
          <w:sz w:val="32"/>
          <w:szCs w:val="32"/>
        </w:rPr>
      </w:pPr>
      <w:r>
        <w:rPr>
          <w:rFonts w:ascii="Gill Sans MT" w:hAnsi="Gill Sans MT"/>
          <w:b/>
          <w:sz w:val="32"/>
          <w:szCs w:val="32"/>
        </w:rPr>
        <w:br w:type="page"/>
      </w:r>
    </w:p>
    <w:p w14:paraId="03B824BA" w14:textId="77777777" w:rsidR="00B1393F" w:rsidRPr="00A23DB5" w:rsidRDefault="00A23DB5" w:rsidP="00A23DB5">
      <w:pPr>
        <w:pStyle w:val="Ttulo1"/>
        <w:spacing w:after="240"/>
        <w:rPr>
          <w:sz w:val="32"/>
          <w:szCs w:val="32"/>
        </w:rPr>
      </w:pPr>
      <w:bookmarkStart w:id="1" w:name="_Toc95223638"/>
      <w:r w:rsidRPr="00B2509D">
        <w:rPr>
          <w:b w:val="0"/>
          <w:noProof/>
          <w:sz w:val="32"/>
          <w:szCs w:val="32"/>
          <w:lang w:val="es-ES" w:eastAsia="es-ES"/>
        </w:rPr>
        <w:lastRenderedPageBreak/>
        <w:drawing>
          <wp:anchor distT="0" distB="0" distL="114300" distR="114300" simplePos="0" relativeHeight="251664384" behindDoc="1" locked="0" layoutInCell="1" allowOverlap="1" wp14:anchorId="3E9CA5CA" wp14:editId="1A90FFAA">
            <wp:simplePos x="0" y="0"/>
            <wp:positionH relativeFrom="column">
              <wp:posOffset>1732280</wp:posOffset>
            </wp:positionH>
            <wp:positionV relativeFrom="paragraph">
              <wp:posOffset>-879475</wp:posOffset>
            </wp:positionV>
            <wp:extent cx="948690" cy="927100"/>
            <wp:effectExtent l="0" t="0" r="3810" b="6350"/>
            <wp:wrapNone/>
            <wp:docPr id="7" name="Imagen 6" descr="Logotipo&#10;&#10;Descripción generada automáticamente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w15="http://schemas.microsoft.com/office/word/2012/wordml" id="{175A5ABA-98B2-4570-B88A-22CEF5B69F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Logotipo&#10;&#10;Descripción generada automáticamente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w15="http://schemas.microsoft.com/office/word/2012/wordml" id="{175A5ABA-98B2-4570-B88A-22CEF5B69F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2E2">
        <w:rPr>
          <w:sz w:val="32"/>
          <w:szCs w:val="32"/>
        </w:rPr>
        <w:t>Fase 1</w:t>
      </w:r>
      <w:r w:rsidR="00B1393F" w:rsidRPr="00A23DB5">
        <w:rPr>
          <w:sz w:val="32"/>
          <w:szCs w:val="32"/>
        </w:rPr>
        <w:t>. Elementos básicos de salud mental</w:t>
      </w:r>
      <w:bookmarkEnd w:id="1"/>
    </w:p>
    <w:p w14:paraId="4A6597C3" w14:textId="77777777" w:rsidR="00B2509D" w:rsidRPr="000B3F1C" w:rsidRDefault="00B1393F" w:rsidP="00C47CB2">
      <w:pPr>
        <w:pStyle w:val="Ttulo2"/>
        <w:spacing w:after="240"/>
        <w:jc w:val="center"/>
        <w:rPr>
          <w:rFonts w:ascii="Gill Sans MT" w:hAnsi="Gill Sans MT"/>
          <w:color w:val="5F497A"/>
          <w:sz w:val="24"/>
          <w:szCs w:val="24"/>
          <w:lang w:val="es-ES"/>
        </w:rPr>
      </w:pPr>
      <w:bookmarkStart w:id="2" w:name="_Toc95223639"/>
      <w:r w:rsidRPr="000B3F1C">
        <w:rPr>
          <w:rFonts w:ascii="Gill Sans MT" w:hAnsi="Gill Sans MT"/>
          <w:color w:val="5F497A"/>
          <w:sz w:val="24"/>
          <w:szCs w:val="24"/>
          <w:lang w:val="es-ES"/>
        </w:rPr>
        <w:t>Actividad</w:t>
      </w:r>
      <w:r w:rsidR="00456325">
        <w:rPr>
          <w:rFonts w:ascii="Gill Sans MT" w:hAnsi="Gill Sans MT"/>
          <w:color w:val="5F497A"/>
          <w:sz w:val="24"/>
          <w:szCs w:val="24"/>
          <w:lang w:val="es-ES"/>
        </w:rPr>
        <w:t xml:space="preserve"> 2</w:t>
      </w:r>
      <w:r w:rsidRPr="000B3F1C">
        <w:rPr>
          <w:rFonts w:ascii="Gill Sans MT" w:hAnsi="Gill Sans MT"/>
          <w:color w:val="5F497A"/>
          <w:sz w:val="24"/>
          <w:szCs w:val="24"/>
          <w:lang w:val="es-ES"/>
        </w:rPr>
        <w:t>. Elaboración propia de salud mental</w:t>
      </w:r>
      <w:bookmarkEnd w:id="2"/>
    </w:p>
    <w:p w14:paraId="367BE36A" w14:textId="77777777" w:rsidR="00B2509D" w:rsidRPr="00B2509D" w:rsidRDefault="00B2509D" w:rsidP="001667B1">
      <w:pPr>
        <w:ind w:left="-709"/>
        <w:rPr>
          <w:rFonts w:ascii="Gill Sans MT" w:hAnsi="Gill Sans MT"/>
          <w:b/>
          <w:color w:val="000000" w:themeColor="text1"/>
        </w:rPr>
      </w:pPr>
      <w:r w:rsidRPr="00B2509D">
        <w:rPr>
          <w:rFonts w:ascii="Gill Sans MT" w:hAnsi="Gill Sans MT"/>
          <w:b/>
          <w:color w:val="000000" w:themeColor="text1"/>
        </w:rPr>
        <w:t>Objetivo:</w:t>
      </w:r>
      <w:r w:rsidRPr="00B2509D">
        <w:rPr>
          <w:rFonts w:ascii="Gill Sans MT" w:hAnsi="Gill Sans MT"/>
          <w:b/>
          <w:i/>
          <w:color w:val="000000" w:themeColor="text1"/>
        </w:rPr>
        <w:t xml:space="preserve"> </w:t>
      </w:r>
      <w:r w:rsidR="001667B1">
        <w:rPr>
          <w:rFonts w:ascii="Gill Sans MT" w:hAnsi="Gill Sans MT"/>
          <w:color w:val="000000" w:themeColor="text1"/>
        </w:rPr>
        <w:t>Construir definición propia de salud mental</w:t>
      </w:r>
      <w:r w:rsidR="0028158A">
        <w:rPr>
          <w:rFonts w:ascii="Gill Sans MT" w:hAnsi="Gill Sans MT"/>
          <w:color w:val="000000" w:themeColor="text1"/>
        </w:rPr>
        <w:t>.</w:t>
      </w:r>
      <w:r w:rsidR="001667B1">
        <w:rPr>
          <w:rFonts w:ascii="Gill Sans MT" w:hAnsi="Gill Sans MT"/>
          <w:color w:val="000000" w:themeColor="text1"/>
        </w:rPr>
        <w:t xml:space="preserve"> </w:t>
      </w:r>
    </w:p>
    <w:p w14:paraId="49D02F9A" w14:textId="77777777" w:rsidR="00C50ED6" w:rsidRDefault="00B2509D" w:rsidP="00C50ED6">
      <w:pPr>
        <w:ind w:left="-709"/>
        <w:jc w:val="both"/>
        <w:rPr>
          <w:rFonts w:ascii="Gill Sans MT" w:hAnsi="Gill Sans MT"/>
          <w:color w:val="1D1B11" w:themeColor="background2" w:themeShade="1A"/>
        </w:rPr>
      </w:pPr>
      <w:r w:rsidRPr="001667B1">
        <w:rPr>
          <w:rFonts w:ascii="Gill Sans MT" w:hAnsi="Gill Sans MT"/>
          <w:b/>
          <w:color w:val="000000" w:themeColor="text1"/>
        </w:rPr>
        <w:t>Descripción:</w:t>
      </w:r>
      <w:r w:rsidRPr="001667B1">
        <w:rPr>
          <w:rFonts w:ascii="Gill Sans MT" w:hAnsi="Gill Sans MT"/>
          <w:b/>
          <w:i/>
          <w:color w:val="000000" w:themeColor="text1"/>
        </w:rPr>
        <w:t xml:space="preserve"> </w:t>
      </w:r>
      <w:r w:rsidR="001B431A">
        <w:rPr>
          <w:rFonts w:ascii="Gill Sans MT" w:hAnsi="Gill Sans MT"/>
          <w:color w:val="1D1B11" w:themeColor="background2" w:themeShade="1A"/>
        </w:rPr>
        <w:t>Escriba</w:t>
      </w:r>
      <w:r w:rsidR="00F67D4D">
        <w:rPr>
          <w:rFonts w:ascii="Gill Sans MT" w:hAnsi="Gill Sans MT"/>
          <w:color w:val="1D1B11" w:themeColor="background2" w:themeShade="1A"/>
        </w:rPr>
        <w:t xml:space="preserve"> detalladamente</w:t>
      </w:r>
      <w:r w:rsidR="001B431A">
        <w:rPr>
          <w:rFonts w:ascii="Gill Sans MT" w:hAnsi="Gill Sans MT"/>
          <w:color w:val="1D1B11" w:themeColor="background2" w:themeShade="1A"/>
        </w:rPr>
        <w:t>,</w:t>
      </w:r>
      <w:r w:rsidR="00F67D4D">
        <w:rPr>
          <w:rFonts w:ascii="Gill Sans MT" w:hAnsi="Gill Sans MT"/>
          <w:color w:val="1D1B11" w:themeColor="background2" w:themeShade="1A"/>
        </w:rPr>
        <w:t xml:space="preserve"> </w:t>
      </w:r>
      <w:r w:rsidR="0072200B">
        <w:rPr>
          <w:rFonts w:ascii="Gill Sans MT" w:hAnsi="Gill Sans MT"/>
          <w:color w:val="1D1B11" w:themeColor="background2" w:themeShade="1A"/>
        </w:rPr>
        <w:t xml:space="preserve">y </w:t>
      </w:r>
      <w:r w:rsidR="001B431A">
        <w:rPr>
          <w:rFonts w:ascii="Gill Sans MT" w:hAnsi="Gill Sans MT"/>
          <w:color w:val="1D1B11" w:themeColor="background2" w:themeShade="1A"/>
        </w:rPr>
        <w:t>con s</w:t>
      </w:r>
      <w:r w:rsidR="00F7462B">
        <w:rPr>
          <w:rFonts w:ascii="Gill Sans MT" w:hAnsi="Gill Sans MT"/>
          <w:color w:val="1D1B11" w:themeColor="background2" w:themeShade="1A"/>
        </w:rPr>
        <w:t>us propias palabras</w:t>
      </w:r>
      <w:r w:rsidR="001B431A">
        <w:rPr>
          <w:rFonts w:ascii="Gill Sans MT" w:hAnsi="Gill Sans MT"/>
          <w:color w:val="1D1B11" w:themeColor="background2" w:themeShade="1A"/>
        </w:rPr>
        <w:t>,</w:t>
      </w:r>
      <w:r w:rsidR="00F7462B">
        <w:rPr>
          <w:rFonts w:ascii="Gill Sans MT" w:hAnsi="Gill Sans MT"/>
          <w:color w:val="1D1B11" w:themeColor="background2" w:themeShade="1A"/>
        </w:rPr>
        <w:t xml:space="preserve"> qué</w:t>
      </w:r>
      <w:r w:rsidR="003B0FE9">
        <w:rPr>
          <w:rFonts w:ascii="Gill Sans MT" w:hAnsi="Gill Sans MT"/>
          <w:color w:val="1D1B11" w:themeColor="background2" w:themeShade="1A"/>
        </w:rPr>
        <w:t xml:space="preserve"> es para </w:t>
      </w:r>
      <w:r w:rsidR="001B431A">
        <w:rPr>
          <w:rFonts w:ascii="Gill Sans MT" w:hAnsi="Gill Sans MT"/>
          <w:color w:val="1D1B11" w:themeColor="background2" w:themeShade="1A"/>
        </w:rPr>
        <w:t>usted la salud mental, si se l</w:t>
      </w:r>
      <w:r w:rsidR="003B0FE9">
        <w:rPr>
          <w:rFonts w:ascii="Gill Sans MT" w:hAnsi="Gill Sans MT"/>
          <w:color w:val="1D1B11" w:themeColor="background2" w:themeShade="1A"/>
        </w:rPr>
        <w:t>e d</w:t>
      </w:r>
      <w:r w:rsidR="001B431A">
        <w:rPr>
          <w:rFonts w:ascii="Gill Sans MT" w:hAnsi="Gill Sans MT"/>
          <w:color w:val="1D1B11" w:themeColor="background2" w:themeShade="1A"/>
        </w:rPr>
        <w:t>ificulta escribirlo y considera que puede</w:t>
      </w:r>
      <w:r w:rsidR="003B0FE9">
        <w:rPr>
          <w:rFonts w:ascii="Gill Sans MT" w:hAnsi="Gill Sans MT"/>
          <w:color w:val="1D1B11" w:themeColor="background2" w:themeShade="1A"/>
        </w:rPr>
        <w:t xml:space="preserve"> plasmarlo de </w:t>
      </w:r>
      <w:r w:rsidR="001B431A">
        <w:rPr>
          <w:rFonts w:ascii="Gill Sans MT" w:hAnsi="Gill Sans MT"/>
          <w:color w:val="1D1B11" w:themeColor="background2" w:themeShade="1A"/>
        </w:rPr>
        <w:t>otra</w:t>
      </w:r>
      <w:r w:rsidR="003B0FE9">
        <w:rPr>
          <w:rFonts w:ascii="Gill Sans MT" w:hAnsi="Gill Sans MT"/>
          <w:color w:val="1D1B11" w:themeColor="background2" w:themeShade="1A"/>
        </w:rPr>
        <w:t xml:space="preserve"> </w:t>
      </w:r>
      <w:r w:rsidR="00BD5072">
        <w:rPr>
          <w:rFonts w:ascii="Gill Sans MT" w:hAnsi="Gill Sans MT"/>
          <w:color w:val="1D1B11" w:themeColor="background2" w:themeShade="1A"/>
        </w:rPr>
        <w:t>manera (</w:t>
      </w:r>
      <w:r w:rsidR="001B431A">
        <w:rPr>
          <w:rFonts w:ascii="Gill Sans MT" w:hAnsi="Gill Sans MT"/>
          <w:color w:val="1D1B11" w:themeColor="background2" w:themeShade="1A"/>
        </w:rPr>
        <w:t>dibujando, por ejemplo),</w:t>
      </w:r>
      <w:bookmarkStart w:id="3" w:name="_GoBack"/>
      <w:bookmarkEnd w:id="3"/>
      <w:r w:rsidR="001B431A">
        <w:rPr>
          <w:rFonts w:ascii="Gill Sans MT" w:hAnsi="Gill Sans MT"/>
          <w:color w:val="1D1B11" w:themeColor="background2" w:themeShade="1A"/>
        </w:rPr>
        <w:t xml:space="preserve"> puede</w:t>
      </w:r>
      <w:r w:rsidR="00F7462B">
        <w:rPr>
          <w:rFonts w:ascii="Gill Sans MT" w:hAnsi="Gill Sans MT"/>
          <w:color w:val="1D1B11" w:themeColor="background2" w:themeShade="1A"/>
        </w:rPr>
        <w:t xml:space="preserve"> hacerlo y adjuntar la evidencia</w:t>
      </w:r>
      <w:r w:rsidR="00F67D4D">
        <w:rPr>
          <w:rFonts w:ascii="Gill Sans MT" w:hAnsi="Gill Sans MT"/>
          <w:color w:val="1D1B11" w:themeColor="background2" w:themeShade="1A"/>
        </w:rPr>
        <w:t>.</w:t>
      </w:r>
    </w:p>
    <w:p w14:paraId="52BEF578" w14:textId="77777777" w:rsidR="00C50ED6" w:rsidRPr="00C50ED6" w:rsidRDefault="00C50ED6" w:rsidP="00C50ED6">
      <w:pPr>
        <w:ind w:left="-709"/>
        <w:jc w:val="both"/>
        <w:rPr>
          <w:rFonts w:ascii="Gill Sans MT" w:hAnsi="Gill Sans MT"/>
          <w:color w:val="1D1B11" w:themeColor="background2" w:themeShade="1A"/>
        </w:rPr>
      </w:pPr>
      <w:r w:rsidRPr="00C50ED6">
        <w:rPr>
          <w:rFonts w:ascii="Century Schoolbook" w:hAnsi="Century Schoolbook"/>
          <w:b/>
          <w:bCs/>
          <w:color w:val="7F7F7F" w:themeColor="text1" w:themeTint="80"/>
        </w:rPr>
        <w:t xml:space="preserve">Redacción </w:t>
      </w:r>
      <w:r w:rsidRPr="00C50ED6">
        <w:rPr>
          <w:rFonts w:ascii="Cambria Math" w:hAnsi="Cambria Math" w:cs="Cambria Math"/>
          <w:color w:val="808080" w:themeColor="background1" w:themeShade="80"/>
        </w:rPr>
        <w:t>⇣</w:t>
      </w:r>
    </w:p>
    <w:p w14:paraId="02DBE439" w14:textId="77777777" w:rsidR="00C50ED6" w:rsidRPr="00E92004" w:rsidRDefault="00C50ED6" w:rsidP="00C50ED6">
      <w:pPr>
        <w:ind w:left="-709" w:right="-235"/>
        <w:jc w:val="both"/>
        <w:rPr>
          <w:rFonts w:ascii="Gill Sans MT" w:hAnsi="Gill Sans MT"/>
          <w:i/>
          <w:color w:val="1D1B11" w:themeColor="background2" w:themeShade="1A"/>
          <w:u w:val="dotted"/>
        </w:rPr>
      </w:pPr>
      <w:r>
        <w:rPr>
          <w:rFonts w:ascii="Bookman Old Style" w:hAnsi="Bookman Old Style"/>
          <w:bCs/>
          <w:i/>
          <w:color w:val="000000" w:themeColor="text1"/>
          <w:u w:val="single"/>
        </w:rPr>
        <w:t>Para mí la salud mental es</w:t>
      </w:r>
    </w:p>
    <w:p w14:paraId="48CF1A33" w14:textId="77777777" w:rsidR="00F7462B" w:rsidRDefault="00F7462B" w:rsidP="001667B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4C2CF8E9" w14:textId="77777777" w:rsidR="00F7462B" w:rsidRDefault="00F7462B" w:rsidP="001667B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7455E014" w14:textId="77777777" w:rsidR="00F7462B" w:rsidRDefault="00F7462B" w:rsidP="001667B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1D824C83" w14:textId="77777777" w:rsidR="00F7462B" w:rsidRDefault="00F7462B" w:rsidP="001667B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2ABE1123" w14:textId="77777777" w:rsidR="00F7462B" w:rsidRDefault="00F7462B" w:rsidP="001667B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58A4337F" w14:textId="77777777" w:rsidR="00F7462B" w:rsidRDefault="00F7462B" w:rsidP="001667B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2E58696D" w14:textId="77777777" w:rsidR="00F7462B" w:rsidRDefault="00F7462B" w:rsidP="001667B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10D14FB8" w14:textId="77777777" w:rsidR="00F7462B" w:rsidRDefault="00F7462B" w:rsidP="001667B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48EC0682" w14:textId="77777777" w:rsidR="00D0678E" w:rsidRDefault="00D0678E" w:rsidP="001667B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21C279B4" w14:textId="77777777" w:rsidR="00F7462B" w:rsidRDefault="00F7462B" w:rsidP="001667B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3CC3A504" w14:textId="77777777" w:rsidR="00F7462B" w:rsidRDefault="00F7462B" w:rsidP="001667B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389E4DE4" w14:textId="77777777" w:rsidR="00F7462B" w:rsidRDefault="00F7462B" w:rsidP="001667B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2C1EE997" w14:textId="77777777" w:rsidR="00F7462B" w:rsidRDefault="00F7462B" w:rsidP="001667B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38F3FD74" w14:textId="77777777" w:rsidR="00F7462B" w:rsidRDefault="00F7462B" w:rsidP="001667B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034F1C71" w14:textId="77777777" w:rsidR="00F7462B" w:rsidRDefault="00F7462B" w:rsidP="001667B1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0D02D19A" w14:textId="77777777" w:rsidR="00D90648" w:rsidRDefault="00D90648" w:rsidP="00D90648">
      <w:pPr>
        <w:ind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402FBD6A" w14:textId="77777777" w:rsidR="002A78CD" w:rsidRPr="008A69F9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02826C63" w14:textId="77777777" w:rsidR="00A7204A" w:rsidRDefault="00A7204A" w:rsidP="00FB68DD">
      <w:pPr>
        <w:tabs>
          <w:tab w:val="left" w:pos="4658"/>
        </w:tabs>
        <w:rPr>
          <w:sz w:val="20"/>
          <w:szCs w:val="20"/>
        </w:rPr>
        <w:sectPr w:rsidR="00A7204A" w:rsidSect="000B3F1C">
          <w:headerReference w:type="default" r:id="rId11"/>
          <w:footerReference w:type="default" r:id="rId12"/>
          <w:headerReference w:type="first" r:id="rId13"/>
          <w:pgSz w:w="12240" w:h="15840"/>
          <w:pgMar w:top="1985" w:right="1701" w:bottom="1418" w:left="2552" w:header="709" w:footer="709" w:gutter="0"/>
          <w:cols w:space="708"/>
          <w:titlePg/>
          <w:docGrid w:linePitch="360"/>
        </w:sectPr>
      </w:pPr>
    </w:p>
    <w:p w14:paraId="6084B0D5" w14:textId="77777777" w:rsidR="003220A0" w:rsidRDefault="003220A0" w:rsidP="001B37A9">
      <w:pPr>
        <w:tabs>
          <w:tab w:val="left" w:pos="4658"/>
        </w:tabs>
        <w:rPr>
          <w:sz w:val="20"/>
          <w:szCs w:val="20"/>
        </w:rPr>
      </w:pPr>
    </w:p>
    <w:p w14:paraId="5D80D54A" w14:textId="77777777" w:rsidR="003220A0" w:rsidRPr="003220A0" w:rsidRDefault="003220A0" w:rsidP="003220A0">
      <w:pPr>
        <w:rPr>
          <w:sz w:val="20"/>
          <w:szCs w:val="20"/>
        </w:rPr>
      </w:pPr>
    </w:p>
    <w:p w14:paraId="328356AB" w14:textId="77777777" w:rsidR="003220A0" w:rsidRPr="003220A0" w:rsidRDefault="003220A0" w:rsidP="003220A0">
      <w:pPr>
        <w:rPr>
          <w:sz w:val="20"/>
          <w:szCs w:val="20"/>
        </w:rPr>
      </w:pPr>
    </w:p>
    <w:p w14:paraId="73A0AF57" w14:textId="77777777" w:rsidR="003220A0" w:rsidRPr="003220A0" w:rsidRDefault="003220A0" w:rsidP="003220A0">
      <w:pPr>
        <w:rPr>
          <w:sz w:val="20"/>
          <w:szCs w:val="20"/>
        </w:rPr>
      </w:pPr>
    </w:p>
    <w:p w14:paraId="767398E9" w14:textId="77777777" w:rsidR="003220A0" w:rsidRPr="003220A0" w:rsidRDefault="003220A0" w:rsidP="003220A0">
      <w:pPr>
        <w:rPr>
          <w:sz w:val="20"/>
          <w:szCs w:val="20"/>
        </w:rPr>
      </w:pPr>
    </w:p>
    <w:p w14:paraId="4BBE09AC" w14:textId="77777777" w:rsidR="003220A0" w:rsidRPr="003220A0" w:rsidRDefault="003220A0" w:rsidP="003220A0">
      <w:pPr>
        <w:rPr>
          <w:sz w:val="20"/>
          <w:szCs w:val="20"/>
        </w:rPr>
      </w:pPr>
    </w:p>
    <w:p w14:paraId="5485DC08" w14:textId="77777777" w:rsidR="003220A0" w:rsidRPr="003220A0" w:rsidRDefault="003220A0" w:rsidP="003220A0">
      <w:pPr>
        <w:rPr>
          <w:sz w:val="20"/>
          <w:szCs w:val="20"/>
        </w:rPr>
      </w:pPr>
    </w:p>
    <w:p w14:paraId="2E5702DD" w14:textId="77777777" w:rsidR="003220A0" w:rsidRPr="003220A0" w:rsidRDefault="003220A0" w:rsidP="003220A0">
      <w:pPr>
        <w:rPr>
          <w:sz w:val="20"/>
          <w:szCs w:val="20"/>
        </w:rPr>
      </w:pPr>
    </w:p>
    <w:p w14:paraId="5B159799" w14:textId="77777777" w:rsidR="003220A0" w:rsidRPr="003220A0" w:rsidRDefault="003220A0" w:rsidP="003220A0">
      <w:pPr>
        <w:rPr>
          <w:sz w:val="20"/>
          <w:szCs w:val="20"/>
        </w:rPr>
      </w:pPr>
    </w:p>
    <w:p w14:paraId="6665B514" w14:textId="77777777" w:rsidR="003220A0" w:rsidRPr="003220A0" w:rsidRDefault="003220A0" w:rsidP="003220A0">
      <w:pPr>
        <w:rPr>
          <w:sz w:val="20"/>
          <w:szCs w:val="20"/>
        </w:rPr>
      </w:pPr>
    </w:p>
    <w:p w14:paraId="66E09AB4" w14:textId="77777777" w:rsidR="003220A0" w:rsidRDefault="003220A0" w:rsidP="003220A0">
      <w:pPr>
        <w:rPr>
          <w:sz w:val="20"/>
          <w:szCs w:val="20"/>
        </w:rPr>
      </w:pPr>
    </w:p>
    <w:p w14:paraId="519BCE72" w14:textId="77777777" w:rsidR="003220A0" w:rsidRDefault="003220A0" w:rsidP="003220A0">
      <w:pPr>
        <w:rPr>
          <w:sz w:val="20"/>
          <w:szCs w:val="20"/>
        </w:rPr>
      </w:pPr>
    </w:p>
    <w:p w14:paraId="614BCA32" w14:textId="77777777" w:rsidR="003220A0" w:rsidRPr="003220A0" w:rsidRDefault="003220A0" w:rsidP="003220A0">
      <w:pPr>
        <w:rPr>
          <w:sz w:val="20"/>
          <w:szCs w:val="20"/>
        </w:rPr>
      </w:pPr>
    </w:p>
    <w:p w14:paraId="3398D7C0" w14:textId="77777777" w:rsidR="003220A0" w:rsidRDefault="003220A0" w:rsidP="003220A0">
      <w:pPr>
        <w:rPr>
          <w:sz w:val="20"/>
          <w:szCs w:val="20"/>
        </w:rPr>
      </w:pPr>
    </w:p>
    <w:p w14:paraId="0999B6B2" w14:textId="77777777" w:rsidR="003220A0" w:rsidRDefault="003220A0" w:rsidP="003220A0">
      <w:pPr>
        <w:spacing w:after="0" w:line="240" w:lineRule="auto"/>
        <w:ind w:left="2127" w:right="3026"/>
        <w:jc w:val="center"/>
        <w:rPr>
          <w:rFonts w:ascii="Gill Sans MT" w:hAnsi="Gill Sans MT"/>
          <w:b/>
          <w:color w:val="7030A0"/>
          <w:sz w:val="32"/>
          <w:szCs w:val="32"/>
        </w:rPr>
      </w:pPr>
      <w:r w:rsidRPr="00751C05">
        <w:rPr>
          <w:rFonts w:ascii="Gill Sans MT" w:hAnsi="Gill Sans MT"/>
          <w:b/>
          <w:color w:val="7030A0"/>
          <w:sz w:val="28"/>
          <w:szCs w:val="24"/>
        </w:rPr>
        <w:t>Más información</w:t>
      </w:r>
      <w:r w:rsidRPr="00751C05">
        <w:rPr>
          <w:b/>
          <w:i/>
          <w:color w:val="5F4879"/>
          <w:spacing w:val="1"/>
          <w:sz w:val="32"/>
        </w:rPr>
        <w:t xml:space="preserve"> </w:t>
      </w:r>
      <w:r w:rsidRPr="00075694">
        <w:rPr>
          <w:rFonts w:ascii="Gill Sans MT" w:hAnsi="Gill Sans MT"/>
          <w:bCs/>
          <w:color w:val="1D1B11" w:themeColor="background2" w:themeShade="1A"/>
          <w:sz w:val="24"/>
          <w:szCs w:val="24"/>
        </w:rPr>
        <w:t xml:space="preserve">saludpublicasais@uv.mx </w:t>
      </w:r>
      <w:hyperlink r:id="rId14">
        <w:r w:rsidRPr="00075694">
          <w:rPr>
            <w:rFonts w:ascii="Gill Sans MT" w:hAnsi="Gill Sans MT"/>
            <w:bCs/>
            <w:color w:val="1D1B11" w:themeColor="background2" w:themeShade="1A"/>
            <w:sz w:val="24"/>
            <w:szCs w:val="24"/>
          </w:rPr>
          <w:t>www.uv.mx/saisuv/</w:t>
        </w:r>
      </w:hyperlink>
    </w:p>
    <w:p w14:paraId="69028B40" w14:textId="77777777" w:rsidR="003C4AA4" w:rsidRPr="003220A0" w:rsidRDefault="003C4AA4" w:rsidP="003220A0">
      <w:pPr>
        <w:jc w:val="center"/>
        <w:rPr>
          <w:sz w:val="20"/>
          <w:szCs w:val="20"/>
        </w:rPr>
      </w:pPr>
    </w:p>
    <w:sectPr w:rsidR="003C4AA4" w:rsidRPr="003220A0" w:rsidSect="00D312A1">
      <w:headerReference w:type="default" r:id="rId15"/>
      <w:footerReference w:type="default" r:id="rId16"/>
      <w:pgSz w:w="12240" w:h="15840"/>
      <w:pgMar w:top="1985" w:right="1701" w:bottom="1418" w:left="2552" w:header="709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81373" w14:textId="77777777" w:rsidR="00612E61" w:rsidRDefault="00612E61" w:rsidP="009816E7">
      <w:pPr>
        <w:spacing w:after="0" w:line="240" w:lineRule="auto"/>
      </w:pPr>
      <w:r>
        <w:separator/>
      </w:r>
    </w:p>
  </w:endnote>
  <w:endnote w:type="continuationSeparator" w:id="0">
    <w:p w14:paraId="3CD2B106" w14:textId="77777777" w:rsidR="00612E61" w:rsidRDefault="00612E61" w:rsidP="0098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C5FAB" w14:textId="77777777" w:rsidR="0023432A" w:rsidRPr="008B15A4" w:rsidRDefault="0023432A">
    <w:pPr>
      <w:pStyle w:val="Piedepgina"/>
      <w:jc w:val="right"/>
      <w:rPr>
        <w:rFonts w:ascii="Gill Sans MT" w:hAnsi="Gill Sans MT"/>
        <w:sz w:val="18"/>
        <w:szCs w:val="18"/>
      </w:rPr>
    </w:pPr>
    <w:r w:rsidRPr="008B15A4">
      <w:rPr>
        <w:rFonts w:ascii="Gill Sans MT" w:hAnsi="Gill Sans MT"/>
        <w:sz w:val="18"/>
        <w:szCs w:val="18"/>
      </w:rPr>
      <w:t>Pág</w:t>
    </w:r>
    <w:r w:rsidRPr="008B15A4">
      <w:rPr>
        <w:sz w:val="18"/>
        <w:szCs w:val="18"/>
      </w:rPr>
      <w:t xml:space="preserve">. </w:t>
    </w:r>
    <w:sdt>
      <w:sdtPr>
        <w:rPr>
          <w:sz w:val="18"/>
          <w:szCs w:val="18"/>
        </w:rPr>
        <w:id w:val="-596788953"/>
        <w:docPartObj>
          <w:docPartGallery w:val="Page Numbers (Bottom of Page)"/>
          <w:docPartUnique/>
        </w:docPartObj>
      </w:sdtPr>
      <w:sdtEndPr>
        <w:rPr>
          <w:rFonts w:ascii="Gill Sans MT" w:hAnsi="Gill Sans MT"/>
        </w:rPr>
      </w:sdtEndPr>
      <w:sdtContent>
        <w:r w:rsidRPr="008B15A4">
          <w:rPr>
            <w:rFonts w:ascii="Gill Sans MT" w:hAnsi="Gill Sans MT"/>
            <w:sz w:val="18"/>
            <w:szCs w:val="18"/>
          </w:rPr>
          <w:fldChar w:fldCharType="begin"/>
        </w:r>
        <w:r w:rsidRPr="008B15A4">
          <w:rPr>
            <w:rFonts w:ascii="Gill Sans MT" w:hAnsi="Gill Sans MT"/>
            <w:sz w:val="18"/>
            <w:szCs w:val="18"/>
          </w:rPr>
          <w:instrText>PAGE   \* MERGEFORMAT</w:instrText>
        </w:r>
        <w:r w:rsidRPr="008B15A4">
          <w:rPr>
            <w:rFonts w:ascii="Gill Sans MT" w:hAnsi="Gill Sans MT"/>
            <w:sz w:val="18"/>
            <w:szCs w:val="18"/>
          </w:rPr>
          <w:fldChar w:fldCharType="separate"/>
        </w:r>
        <w:r w:rsidR="001B431A" w:rsidRPr="001B431A">
          <w:rPr>
            <w:rFonts w:ascii="Gill Sans MT" w:hAnsi="Gill Sans MT"/>
            <w:noProof/>
            <w:sz w:val="18"/>
            <w:szCs w:val="18"/>
            <w:lang w:val="es-ES"/>
          </w:rPr>
          <w:t>2</w:t>
        </w:r>
        <w:r w:rsidRPr="008B15A4">
          <w:rPr>
            <w:rFonts w:ascii="Gill Sans MT" w:hAnsi="Gill Sans MT"/>
            <w:sz w:val="18"/>
            <w:szCs w:val="18"/>
          </w:rPr>
          <w:fldChar w:fldCharType="end"/>
        </w:r>
      </w:sdtContent>
    </w:sdt>
  </w:p>
  <w:p w14:paraId="3EEF2B31" w14:textId="77777777" w:rsidR="0023432A" w:rsidRDefault="0023432A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32831" w14:textId="77777777" w:rsidR="0023432A" w:rsidRDefault="0023432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E8F6" w14:textId="77777777" w:rsidR="00612E61" w:rsidRDefault="00612E61" w:rsidP="009816E7">
      <w:pPr>
        <w:spacing w:after="0" w:line="240" w:lineRule="auto"/>
      </w:pPr>
      <w:r>
        <w:separator/>
      </w:r>
    </w:p>
  </w:footnote>
  <w:footnote w:type="continuationSeparator" w:id="0">
    <w:p w14:paraId="61C8D7E6" w14:textId="77777777" w:rsidR="00612E61" w:rsidRDefault="00612E61" w:rsidP="00981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B4D89" w14:textId="77777777" w:rsidR="0023432A" w:rsidRPr="00A75686" w:rsidRDefault="0023432A" w:rsidP="00056EFF">
    <w:pPr>
      <w:tabs>
        <w:tab w:val="center" w:pos="4419"/>
        <w:tab w:val="right" w:pos="8838"/>
      </w:tabs>
      <w:spacing w:after="0" w:line="240" w:lineRule="auto"/>
      <w:jc w:val="right"/>
      <w:rPr>
        <w:rFonts w:ascii="Gill Sans MT" w:hAnsi="Gill Sans MT"/>
        <w:b/>
        <w:sz w:val="16"/>
        <w:szCs w:val="16"/>
      </w:rPr>
    </w:pPr>
    <w:r>
      <w:rPr>
        <w:rFonts w:ascii="Gill Sans MT" w:hAnsi="Gill Sans MT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51DF1E5" wp14:editId="68D5800F">
              <wp:simplePos x="0" y="0"/>
              <wp:positionH relativeFrom="column">
                <wp:posOffset>-1375971</wp:posOffset>
              </wp:positionH>
              <wp:positionV relativeFrom="paragraph">
                <wp:posOffset>-226932</wp:posOffset>
              </wp:positionV>
              <wp:extent cx="7208875" cy="9558669"/>
              <wp:effectExtent l="19050" t="19050" r="11430" b="23495"/>
              <wp:wrapNone/>
              <wp:docPr id="37" name="Rectángulo: esquinas redondeadas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8875" cy="9558669"/>
                      </a:xfrm>
                      <a:prstGeom prst="roundRect">
                        <a:avLst/>
                      </a:prstGeom>
                      <a:noFill/>
                      <a:ln w="28575">
                        <a:solidFill>
                          <a:schemeClr val="accent4">
                            <a:lumMod val="75000"/>
                          </a:schemeClr>
                        </a:solidFill>
                        <a:prstDash val="lg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8F7C82" w14:textId="77777777" w:rsidR="0023432A" w:rsidRDefault="0023432A" w:rsidP="00B2509D">
                          <w:pPr>
                            <w:rPr>
                              <w:rFonts w:ascii="Gill Sans MT" w:hAnsi="Gill Sans MT"/>
                              <w:b/>
                              <w:color w:val="000000" w:themeColor="text1"/>
                            </w:rPr>
                          </w:pPr>
                        </w:p>
                        <w:p w14:paraId="65A85D8B" w14:textId="77777777" w:rsidR="0023432A" w:rsidRPr="007957CF" w:rsidRDefault="0023432A" w:rsidP="00B2509D">
                          <w:pPr>
                            <w:jc w:val="both"/>
                            <w:rPr>
                              <w:rFonts w:ascii="Gill Sans MT" w:hAnsi="Gill Sans MT"/>
                              <w:color w:val="1D1B11" w:themeColor="background2" w:themeShade="1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ill Sans MT" w:hAnsi="Gill Sans MT"/>
                              <w:color w:val="1D1B11" w:themeColor="background2" w:themeShade="1A"/>
                            </w:rPr>
                            <w:br/>
                          </w:r>
                        </w:p>
                        <w:p w14:paraId="071980EE" w14:textId="77777777" w:rsidR="0023432A" w:rsidRDefault="0023432A" w:rsidP="00B2509D">
                          <w:pPr>
                            <w:rPr>
                              <w:rFonts w:ascii="Gill Sans MT" w:hAnsi="Gill Sans MT"/>
                              <w:color w:val="1D1B11" w:themeColor="background2" w:themeShade="1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3791F976" id="Rectángulo: esquinas redondeadas 37" o:spid="_x0000_s1027" style="position:absolute;left:0;text-align:left;margin-left:-108.35pt;margin-top:-17.85pt;width:567.65pt;height:752.6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" filled="f" strokecolor="#5f497a [2407]" strokeweight="2.25pt">
              <v:stroke dashstyle="longDash"/>
              <v:textbox>
                <w:txbxContent>
                  <w:p w:rsidR="0023432A" w:rsidRDefault="0023432A" w:rsidP="00B2509D">
                    <w:pPr>
                      <w:rPr>
                        <w:rFonts w:ascii="Gill Sans MT" w:hAnsi="Gill Sans MT"/>
                        <w:b/>
                        <w:color w:val="000000" w:themeColor="text1"/>
                      </w:rPr>
                    </w:pPr>
                  </w:p>
                  <w:p w:rsidR="0023432A" w:rsidRPr="007957CF" w:rsidRDefault="0023432A" w:rsidP="00B2509D">
                    <w:pPr>
                      <w:jc w:val="both"/>
                      <w:rPr>
                        <w:rFonts w:ascii="Gill Sans MT" w:hAnsi="Gill Sans MT"/>
                        <w:color w:val="1D1B11" w:themeColor="background2" w:themeShade="1A"/>
                        <w:sz w:val="24"/>
                        <w:szCs w:val="24"/>
                      </w:rPr>
                    </w:pPr>
                    <w:r>
                      <w:rPr>
                        <w:rFonts w:ascii="Gill Sans MT" w:hAnsi="Gill Sans MT"/>
                        <w:color w:val="1D1B11" w:themeColor="background2" w:themeShade="1A"/>
                      </w:rPr>
                      <w:br/>
                    </w:r>
                  </w:p>
                  <w:p w:rsidR="0023432A" w:rsidRDefault="0023432A" w:rsidP="00B2509D">
                    <w:pPr>
                      <w:rPr>
                        <w:rFonts w:ascii="Gill Sans MT" w:hAnsi="Gill Sans MT"/>
                        <w:color w:val="1D1B11" w:themeColor="background2" w:themeShade="1A"/>
                      </w:rPr>
                    </w:pPr>
                  </w:p>
                </w:txbxContent>
              </v:textbox>
            </v:roundrect>
          </w:pict>
        </mc:Fallback>
      </mc:AlternateContent>
    </w:r>
    <w:r w:rsidRPr="00A75686">
      <w:rPr>
        <w:rFonts w:ascii="Gill Sans MT" w:hAnsi="Gill Sans MT"/>
        <w:b/>
        <w:sz w:val="16"/>
        <w:szCs w:val="16"/>
      </w:rPr>
      <w:t>Sistema de Atención Integral a la Salud</w:t>
    </w:r>
  </w:p>
  <w:p w14:paraId="07FA5E82" w14:textId="77777777" w:rsidR="0023432A" w:rsidRPr="00A75686" w:rsidRDefault="0023432A" w:rsidP="009406B8">
    <w:pPr>
      <w:tabs>
        <w:tab w:val="center" w:pos="4419"/>
        <w:tab w:val="right" w:pos="8838"/>
      </w:tabs>
      <w:spacing w:after="0" w:line="240" w:lineRule="auto"/>
      <w:jc w:val="right"/>
      <w:rPr>
        <w:sz w:val="20"/>
        <w:szCs w:val="20"/>
      </w:rPr>
    </w:pPr>
    <w:r w:rsidRPr="00A75686">
      <w:rPr>
        <w:rFonts w:ascii="Gill Sans MT" w:hAnsi="Gill Sans MT"/>
        <w:sz w:val="20"/>
        <w:szCs w:val="20"/>
      </w:rPr>
      <w:t>Universidad Veracruzana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9FE91" w14:textId="77777777" w:rsidR="0023432A" w:rsidRDefault="0023432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74624" behindDoc="1" locked="0" layoutInCell="1" allowOverlap="1" wp14:anchorId="619E9D2F" wp14:editId="1D00F6D5">
          <wp:simplePos x="0" y="0"/>
          <wp:positionH relativeFrom="column">
            <wp:posOffset>367334</wp:posOffset>
          </wp:positionH>
          <wp:positionV relativeFrom="paragraph">
            <wp:posOffset>3585845</wp:posOffset>
          </wp:positionV>
          <wp:extent cx="3579495" cy="7017385"/>
          <wp:effectExtent l="0" t="4445" r="0" b="0"/>
          <wp:wrapNone/>
          <wp:docPr id="1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áfica salud me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 flipH="1">
                    <a:off x="0" y="0"/>
                    <a:ext cx="3579495" cy="7017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8480" behindDoc="1" locked="0" layoutInCell="1" allowOverlap="1" wp14:anchorId="490A0C4A" wp14:editId="21865497">
          <wp:simplePos x="0" y="0"/>
          <wp:positionH relativeFrom="column">
            <wp:posOffset>3696056</wp:posOffset>
          </wp:positionH>
          <wp:positionV relativeFrom="paragraph">
            <wp:posOffset>390525</wp:posOffset>
          </wp:positionV>
          <wp:extent cx="1971675" cy="1489075"/>
          <wp:effectExtent l="0" t="0" r="9525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SAISUV RGB vertic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148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49FF2" w14:textId="77777777" w:rsidR="0023432A" w:rsidRDefault="0023432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4138" behindDoc="1" locked="0" layoutInCell="1" allowOverlap="1" wp14:anchorId="3967F94D" wp14:editId="64D3CDA5">
          <wp:simplePos x="0" y="0"/>
          <wp:positionH relativeFrom="column">
            <wp:posOffset>499110</wp:posOffset>
          </wp:positionH>
          <wp:positionV relativeFrom="paragraph">
            <wp:posOffset>-1773049</wp:posOffset>
          </wp:positionV>
          <wp:extent cx="3580016" cy="7017841"/>
          <wp:effectExtent l="0" t="4445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áfica salud me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3580016" cy="7017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BD14981_"/>
      </v:shape>
    </w:pict>
  </w:numPicBullet>
  <w:abstractNum w:abstractNumId="0">
    <w:nsid w:val="078A5EEA"/>
    <w:multiLevelType w:val="hybridMultilevel"/>
    <w:tmpl w:val="196CA62E"/>
    <w:lvl w:ilvl="0" w:tplc="9736661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56CED"/>
    <w:multiLevelType w:val="hybridMultilevel"/>
    <w:tmpl w:val="13609D24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410BA"/>
    <w:multiLevelType w:val="hybridMultilevel"/>
    <w:tmpl w:val="0860B248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01860"/>
    <w:multiLevelType w:val="hybridMultilevel"/>
    <w:tmpl w:val="BA90BCA2"/>
    <w:lvl w:ilvl="0" w:tplc="A532E6F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93E43"/>
    <w:multiLevelType w:val="hybridMultilevel"/>
    <w:tmpl w:val="BB5E9CBC"/>
    <w:lvl w:ilvl="0" w:tplc="558A1D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B679B"/>
    <w:multiLevelType w:val="hybridMultilevel"/>
    <w:tmpl w:val="F1A49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438AA"/>
    <w:multiLevelType w:val="hybridMultilevel"/>
    <w:tmpl w:val="BAA85046"/>
    <w:lvl w:ilvl="0" w:tplc="3F8089EC">
      <w:start w:val="1"/>
      <w:numFmt w:val="decimal"/>
      <w:lvlText w:val="%1."/>
      <w:lvlJc w:val="left"/>
      <w:pPr>
        <w:ind w:left="-633" w:hanging="360"/>
      </w:pPr>
      <w:rPr>
        <w:rFonts w:ascii="Century Schoolbook" w:hAnsi="Century Schoolbook" w:cstheme="minorBidi" w:hint="default"/>
        <w:b/>
        <w:color w:val="7F7F7F" w:themeColor="text1" w:themeTint="80"/>
      </w:rPr>
    </w:lvl>
    <w:lvl w:ilvl="1" w:tplc="080A0019">
      <w:start w:val="1"/>
      <w:numFmt w:val="lowerLetter"/>
      <w:lvlText w:val="%2."/>
      <w:lvlJc w:val="left"/>
      <w:pPr>
        <w:ind w:left="87" w:hanging="360"/>
      </w:pPr>
    </w:lvl>
    <w:lvl w:ilvl="2" w:tplc="080A001B">
      <w:start w:val="1"/>
      <w:numFmt w:val="lowerRoman"/>
      <w:lvlText w:val="%3."/>
      <w:lvlJc w:val="right"/>
      <w:pPr>
        <w:ind w:left="807" w:hanging="180"/>
      </w:pPr>
    </w:lvl>
    <w:lvl w:ilvl="3" w:tplc="080A000F">
      <w:start w:val="1"/>
      <w:numFmt w:val="decimal"/>
      <w:lvlText w:val="%4."/>
      <w:lvlJc w:val="left"/>
      <w:pPr>
        <w:ind w:left="1527" w:hanging="360"/>
      </w:pPr>
    </w:lvl>
    <w:lvl w:ilvl="4" w:tplc="080A0019" w:tentative="1">
      <w:start w:val="1"/>
      <w:numFmt w:val="lowerLetter"/>
      <w:lvlText w:val="%5."/>
      <w:lvlJc w:val="left"/>
      <w:pPr>
        <w:ind w:left="2247" w:hanging="360"/>
      </w:pPr>
    </w:lvl>
    <w:lvl w:ilvl="5" w:tplc="080A001B" w:tentative="1">
      <w:start w:val="1"/>
      <w:numFmt w:val="lowerRoman"/>
      <w:lvlText w:val="%6."/>
      <w:lvlJc w:val="right"/>
      <w:pPr>
        <w:ind w:left="2967" w:hanging="180"/>
      </w:pPr>
    </w:lvl>
    <w:lvl w:ilvl="6" w:tplc="080A000F" w:tentative="1">
      <w:start w:val="1"/>
      <w:numFmt w:val="decimal"/>
      <w:lvlText w:val="%7."/>
      <w:lvlJc w:val="left"/>
      <w:pPr>
        <w:ind w:left="3687" w:hanging="360"/>
      </w:pPr>
    </w:lvl>
    <w:lvl w:ilvl="7" w:tplc="080A0019" w:tentative="1">
      <w:start w:val="1"/>
      <w:numFmt w:val="lowerLetter"/>
      <w:lvlText w:val="%8."/>
      <w:lvlJc w:val="left"/>
      <w:pPr>
        <w:ind w:left="4407" w:hanging="360"/>
      </w:pPr>
    </w:lvl>
    <w:lvl w:ilvl="8" w:tplc="08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2C9F0D20"/>
    <w:multiLevelType w:val="hybridMultilevel"/>
    <w:tmpl w:val="68B2D4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A0921"/>
    <w:multiLevelType w:val="hybridMultilevel"/>
    <w:tmpl w:val="016E273C"/>
    <w:lvl w:ilvl="0" w:tplc="02B88FAA">
      <w:start w:val="1"/>
      <w:numFmt w:val="decimal"/>
      <w:lvlText w:val="%1."/>
      <w:lvlJc w:val="left"/>
      <w:pPr>
        <w:ind w:left="-633" w:hanging="360"/>
      </w:pPr>
      <w:rPr>
        <w:rFonts w:ascii="Century Schoolbook" w:hAnsi="Century Schoolbook" w:cstheme="minorBidi" w:hint="default"/>
        <w:b/>
        <w:color w:val="7F7F7F" w:themeColor="text1" w:themeTint="80"/>
      </w:rPr>
    </w:lvl>
    <w:lvl w:ilvl="1" w:tplc="080A0019" w:tentative="1">
      <w:start w:val="1"/>
      <w:numFmt w:val="lowerLetter"/>
      <w:lvlText w:val="%2."/>
      <w:lvlJc w:val="left"/>
      <w:pPr>
        <w:ind w:left="87" w:hanging="360"/>
      </w:pPr>
    </w:lvl>
    <w:lvl w:ilvl="2" w:tplc="080A001B" w:tentative="1">
      <w:start w:val="1"/>
      <w:numFmt w:val="lowerRoman"/>
      <w:lvlText w:val="%3."/>
      <w:lvlJc w:val="right"/>
      <w:pPr>
        <w:ind w:left="807" w:hanging="180"/>
      </w:pPr>
    </w:lvl>
    <w:lvl w:ilvl="3" w:tplc="080A000F" w:tentative="1">
      <w:start w:val="1"/>
      <w:numFmt w:val="decimal"/>
      <w:lvlText w:val="%4."/>
      <w:lvlJc w:val="left"/>
      <w:pPr>
        <w:ind w:left="1527" w:hanging="360"/>
      </w:pPr>
    </w:lvl>
    <w:lvl w:ilvl="4" w:tplc="080A0019" w:tentative="1">
      <w:start w:val="1"/>
      <w:numFmt w:val="lowerLetter"/>
      <w:lvlText w:val="%5."/>
      <w:lvlJc w:val="left"/>
      <w:pPr>
        <w:ind w:left="2247" w:hanging="360"/>
      </w:pPr>
    </w:lvl>
    <w:lvl w:ilvl="5" w:tplc="080A001B" w:tentative="1">
      <w:start w:val="1"/>
      <w:numFmt w:val="lowerRoman"/>
      <w:lvlText w:val="%6."/>
      <w:lvlJc w:val="right"/>
      <w:pPr>
        <w:ind w:left="2967" w:hanging="180"/>
      </w:pPr>
    </w:lvl>
    <w:lvl w:ilvl="6" w:tplc="080A000F" w:tentative="1">
      <w:start w:val="1"/>
      <w:numFmt w:val="decimal"/>
      <w:lvlText w:val="%7."/>
      <w:lvlJc w:val="left"/>
      <w:pPr>
        <w:ind w:left="3687" w:hanging="360"/>
      </w:pPr>
    </w:lvl>
    <w:lvl w:ilvl="7" w:tplc="080A0019" w:tentative="1">
      <w:start w:val="1"/>
      <w:numFmt w:val="lowerLetter"/>
      <w:lvlText w:val="%8."/>
      <w:lvlJc w:val="left"/>
      <w:pPr>
        <w:ind w:left="4407" w:hanging="360"/>
      </w:pPr>
    </w:lvl>
    <w:lvl w:ilvl="8" w:tplc="08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9">
    <w:nsid w:val="2FC30C1D"/>
    <w:multiLevelType w:val="hybridMultilevel"/>
    <w:tmpl w:val="D86C689E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F786E"/>
    <w:multiLevelType w:val="hybridMultilevel"/>
    <w:tmpl w:val="4DDC6E04"/>
    <w:lvl w:ilvl="0" w:tplc="72162950">
      <w:start w:val="1"/>
      <w:numFmt w:val="bullet"/>
      <w:lvlText w:val=""/>
      <w:lvlJc w:val="left"/>
      <w:pPr>
        <w:ind w:left="-349" w:hanging="360"/>
      </w:pPr>
      <w:rPr>
        <w:rFonts w:ascii="Wingdings" w:eastAsiaTheme="minorEastAsia" w:hAnsi="Wingdings" w:cstheme="minorBidi" w:hint="default"/>
        <w:i/>
      </w:rPr>
    </w:lvl>
    <w:lvl w:ilvl="1" w:tplc="080A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>
    <w:nsid w:val="336F69D0"/>
    <w:multiLevelType w:val="hybridMultilevel"/>
    <w:tmpl w:val="53682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B4BAB"/>
    <w:multiLevelType w:val="multilevel"/>
    <w:tmpl w:val="6AAE2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B2F49CE"/>
    <w:multiLevelType w:val="hybridMultilevel"/>
    <w:tmpl w:val="985CAA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52579"/>
    <w:multiLevelType w:val="multilevel"/>
    <w:tmpl w:val="BDB428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BB64E1D"/>
    <w:multiLevelType w:val="hybridMultilevel"/>
    <w:tmpl w:val="D812AFBA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D2F23"/>
    <w:multiLevelType w:val="hybridMultilevel"/>
    <w:tmpl w:val="D93691B4"/>
    <w:lvl w:ilvl="0" w:tplc="14B4856E">
      <w:start w:val="1"/>
      <w:numFmt w:val="decimal"/>
      <w:lvlText w:val="%1"/>
      <w:lvlJc w:val="left"/>
      <w:pPr>
        <w:ind w:left="1005" w:hanging="720"/>
      </w:pPr>
      <w:rPr>
        <w:rFonts w:ascii="Gill Sans MT" w:eastAsiaTheme="minorEastAsia" w:hAnsi="Gill Sans MT" w:cs="Gill Sans"/>
      </w:rPr>
    </w:lvl>
    <w:lvl w:ilvl="1" w:tplc="080A0019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>
    <w:nsid w:val="60950A35"/>
    <w:multiLevelType w:val="hybridMultilevel"/>
    <w:tmpl w:val="DC36A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9A477F"/>
    <w:multiLevelType w:val="multilevel"/>
    <w:tmpl w:val="11DEBC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</w:rPr>
    </w:lvl>
  </w:abstractNum>
  <w:abstractNum w:abstractNumId="19">
    <w:nsid w:val="63D5354C"/>
    <w:multiLevelType w:val="hybridMultilevel"/>
    <w:tmpl w:val="69C657C2"/>
    <w:lvl w:ilvl="0" w:tplc="558A1D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5A2E8C"/>
    <w:multiLevelType w:val="hybridMultilevel"/>
    <w:tmpl w:val="BA1EBAF0"/>
    <w:lvl w:ilvl="0" w:tplc="319C830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D0E46"/>
    <w:multiLevelType w:val="hybridMultilevel"/>
    <w:tmpl w:val="69C657C2"/>
    <w:lvl w:ilvl="0" w:tplc="558A1D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4"/>
  </w:num>
  <w:num w:numId="4">
    <w:abstractNumId w:val="0"/>
  </w:num>
  <w:num w:numId="5">
    <w:abstractNumId w:val="3"/>
  </w:num>
  <w:num w:numId="6">
    <w:abstractNumId w:val="20"/>
  </w:num>
  <w:num w:numId="7">
    <w:abstractNumId w:val="19"/>
  </w:num>
  <w:num w:numId="8">
    <w:abstractNumId w:val="7"/>
  </w:num>
  <w:num w:numId="9">
    <w:abstractNumId w:val="12"/>
  </w:num>
  <w:num w:numId="10">
    <w:abstractNumId w:val="10"/>
  </w:num>
  <w:num w:numId="11">
    <w:abstractNumId w:val="14"/>
  </w:num>
  <w:num w:numId="12">
    <w:abstractNumId w:val="18"/>
  </w:num>
  <w:num w:numId="13">
    <w:abstractNumId w:val="8"/>
  </w:num>
  <w:num w:numId="14">
    <w:abstractNumId w:val="6"/>
  </w:num>
  <w:num w:numId="15">
    <w:abstractNumId w:val="17"/>
  </w:num>
  <w:num w:numId="16">
    <w:abstractNumId w:val="15"/>
  </w:num>
  <w:num w:numId="17">
    <w:abstractNumId w:val="2"/>
  </w:num>
  <w:num w:numId="18">
    <w:abstractNumId w:val="11"/>
  </w:num>
  <w:num w:numId="19">
    <w:abstractNumId w:val="1"/>
  </w:num>
  <w:num w:numId="20">
    <w:abstractNumId w:val="5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379"/>
    <w:rsid w:val="0000080B"/>
    <w:rsid w:val="00014055"/>
    <w:rsid w:val="000230A0"/>
    <w:rsid w:val="000404BC"/>
    <w:rsid w:val="00056EFF"/>
    <w:rsid w:val="000643F4"/>
    <w:rsid w:val="000667BD"/>
    <w:rsid w:val="00083663"/>
    <w:rsid w:val="00097379"/>
    <w:rsid w:val="000B3F1C"/>
    <w:rsid w:val="000C747A"/>
    <w:rsid w:val="000E4F7F"/>
    <w:rsid w:val="000E5E68"/>
    <w:rsid w:val="001326C9"/>
    <w:rsid w:val="00136242"/>
    <w:rsid w:val="00142877"/>
    <w:rsid w:val="00145359"/>
    <w:rsid w:val="001667B1"/>
    <w:rsid w:val="00182E85"/>
    <w:rsid w:val="001935FA"/>
    <w:rsid w:val="001A479B"/>
    <w:rsid w:val="001A7AC3"/>
    <w:rsid w:val="001B37A9"/>
    <w:rsid w:val="001B431A"/>
    <w:rsid w:val="001B4648"/>
    <w:rsid w:val="001B69C5"/>
    <w:rsid w:val="001B7985"/>
    <w:rsid w:val="001C47EF"/>
    <w:rsid w:val="001E08E0"/>
    <w:rsid w:val="001F6E64"/>
    <w:rsid w:val="00200D4F"/>
    <w:rsid w:val="00207404"/>
    <w:rsid w:val="00210A64"/>
    <w:rsid w:val="00214888"/>
    <w:rsid w:val="00221709"/>
    <w:rsid w:val="002218A0"/>
    <w:rsid w:val="00221E3A"/>
    <w:rsid w:val="0023432A"/>
    <w:rsid w:val="00236940"/>
    <w:rsid w:val="00245EC2"/>
    <w:rsid w:val="00250B97"/>
    <w:rsid w:val="002616B5"/>
    <w:rsid w:val="002649CE"/>
    <w:rsid w:val="0028158A"/>
    <w:rsid w:val="002A402D"/>
    <w:rsid w:val="002A78CD"/>
    <w:rsid w:val="002C01E7"/>
    <w:rsid w:val="002D5465"/>
    <w:rsid w:val="00302811"/>
    <w:rsid w:val="00303059"/>
    <w:rsid w:val="00304105"/>
    <w:rsid w:val="00311CB3"/>
    <w:rsid w:val="00312656"/>
    <w:rsid w:val="003220A0"/>
    <w:rsid w:val="00324EF1"/>
    <w:rsid w:val="00331FB6"/>
    <w:rsid w:val="0033571A"/>
    <w:rsid w:val="003369C0"/>
    <w:rsid w:val="00347EEB"/>
    <w:rsid w:val="003544FC"/>
    <w:rsid w:val="003666B1"/>
    <w:rsid w:val="003732FF"/>
    <w:rsid w:val="00373E8C"/>
    <w:rsid w:val="00390AB5"/>
    <w:rsid w:val="003B0FE9"/>
    <w:rsid w:val="003C4AA4"/>
    <w:rsid w:val="003E5AF8"/>
    <w:rsid w:val="00400CFA"/>
    <w:rsid w:val="0040466F"/>
    <w:rsid w:val="004136F2"/>
    <w:rsid w:val="00433532"/>
    <w:rsid w:val="0043503E"/>
    <w:rsid w:val="00452756"/>
    <w:rsid w:val="0045424B"/>
    <w:rsid w:val="00456325"/>
    <w:rsid w:val="0048179F"/>
    <w:rsid w:val="004971F9"/>
    <w:rsid w:val="004B3559"/>
    <w:rsid w:val="004B7130"/>
    <w:rsid w:val="004D4C2F"/>
    <w:rsid w:val="004E38CE"/>
    <w:rsid w:val="004E5F43"/>
    <w:rsid w:val="004F026A"/>
    <w:rsid w:val="00512C46"/>
    <w:rsid w:val="00514324"/>
    <w:rsid w:val="00525DEE"/>
    <w:rsid w:val="00542FE2"/>
    <w:rsid w:val="00545265"/>
    <w:rsid w:val="00550133"/>
    <w:rsid w:val="00551440"/>
    <w:rsid w:val="005521AF"/>
    <w:rsid w:val="00577A95"/>
    <w:rsid w:val="0058226E"/>
    <w:rsid w:val="005838B6"/>
    <w:rsid w:val="005945EC"/>
    <w:rsid w:val="00596328"/>
    <w:rsid w:val="005A1B8E"/>
    <w:rsid w:val="005C6DE9"/>
    <w:rsid w:val="005D10AD"/>
    <w:rsid w:val="005D23D3"/>
    <w:rsid w:val="005E0FB6"/>
    <w:rsid w:val="00612E61"/>
    <w:rsid w:val="00615930"/>
    <w:rsid w:val="006363F5"/>
    <w:rsid w:val="00636E28"/>
    <w:rsid w:val="0065393D"/>
    <w:rsid w:val="0066184C"/>
    <w:rsid w:val="006636B9"/>
    <w:rsid w:val="00667001"/>
    <w:rsid w:val="00687B62"/>
    <w:rsid w:val="00696C93"/>
    <w:rsid w:val="00696DAE"/>
    <w:rsid w:val="006A30DB"/>
    <w:rsid w:val="006A546B"/>
    <w:rsid w:val="006A75E3"/>
    <w:rsid w:val="006B0707"/>
    <w:rsid w:val="006B1850"/>
    <w:rsid w:val="006F1C38"/>
    <w:rsid w:val="006F29FB"/>
    <w:rsid w:val="007022E9"/>
    <w:rsid w:val="00705965"/>
    <w:rsid w:val="00713F57"/>
    <w:rsid w:val="0072200B"/>
    <w:rsid w:val="007559D8"/>
    <w:rsid w:val="00766EBB"/>
    <w:rsid w:val="007734A7"/>
    <w:rsid w:val="00781E72"/>
    <w:rsid w:val="0079266C"/>
    <w:rsid w:val="007A54F8"/>
    <w:rsid w:val="007B364C"/>
    <w:rsid w:val="007B46C5"/>
    <w:rsid w:val="007B7167"/>
    <w:rsid w:val="007C568B"/>
    <w:rsid w:val="007D32F0"/>
    <w:rsid w:val="007D7A3F"/>
    <w:rsid w:val="008029E3"/>
    <w:rsid w:val="00831AFB"/>
    <w:rsid w:val="0083310D"/>
    <w:rsid w:val="008560C1"/>
    <w:rsid w:val="008732AC"/>
    <w:rsid w:val="008762E2"/>
    <w:rsid w:val="00892D77"/>
    <w:rsid w:val="008A69F9"/>
    <w:rsid w:val="008B15A4"/>
    <w:rsid w:val="008B5D3D"/>
    <w:rsid w:val="008F2651"/>
    <w:rsid w:val="008F6FE7"/>
    <w:rsid w:val="0093143A"/>
    <w:rsid w:val="009406B8"/>
    <w:rsid w:val="009423EF"/>
    <w:rsid w:val="00945FDC"/>
    <w:rsid w:val="00947AD3"/>
    <w:rsid w:val="00962315"/>
    <w:rsid w:val="0097446F"/>
    <w:rsid w:val="009816E7"/>
    <w:rsid w:val="00985C59"/>
    <w:rsid w:val="0099375D"/>
    <w:rsid w:val="009A5084"/>
    <w:rsid w:val="009C2654"/>
    <w:rsid w:val="009E1BDD"/>
    <w:rsid w:val="009F0DF7"/>
    <w:rsid w:val="009F138F"/>
    <w:rsid w:val="00A234C6"/>
    <w:rsid w:val="00A23DB5"/>
    <w:rsid w:val="00A31D42"/>
    <w:rsid w:val="00A446A5"/>
    <w:rsid w:val="00A501FD"/>
    <w:rsid w:val="00A5681E"/>
    <w:rsid w:val="00A6294C"/>
    <w:rsid w:val="00A7204A"/>
    <w:rsid w:val="00A75686"/>
    <w:rsid w:val="00A86B1A"/>
    <w:rsid w:val="00A95484"/>
    <w:rsid w:val="00AC50E4"/>
    <w:rsid w:val="00AC7D79"/>
    <w:rsid w:val="00AD60D0"/>
    <w:rsid w:val="00AF4F18"/>
    <w:rsid w:val="00AF7BDB"/>
    <w:rsid w:val="00B008D4"/>
    <w:rsid w:val="00B012D0"/>
    <w:rsid w:val="00B1393F"/>
    <w:rsid w:val="00B2509D"/>
    <w:rsid w:val="00B401BD"/>
    <w:rsid w:val="00B428B4"/>
    <w:rsid w:val="00B550FF"/>
    <w:rsid w:val="00B55A51"/>
    <w:rsid w:val="00B57ADF"/>
    <w:rsid w:val="00B617A1"/>
    <w:rsid w:val="00B671C0"/>
    <w:rsid w:val="00B70859"/>
    <w:rsid w:val="00B85E41"/>
    <w:rsid w:val="00B92914"/>
    <w:rsid w:val="00BA2B8C"/>
    <w:rsid w:val="00BA72F4"/>
    <w:rsid w:val="00BB5E45"/>
    <w:rsid w:val="00BB60F5"/>
    <w:rsid w:val="00BC1219"/>
    <w:rsid w:val="00BC2888"/>
    <w:rsid w:val="00BC51D6"/>
    <w:rsid w:val="00BC5539"/>
    <w:rsid w:val="00BD31F4"/>
    <w:rsid w:val="00BD5072"/>
    <w:rsid w:val="00BE0D4A"/>
    <w:rsid w:val="00BE1912"/>
    <w:rsid w:val="00C24D2B"/>
    <w:rsid w:val="00C276E1"/>
    <w:rsid w:val="00C368C7"/>
    <w:rsid w:val="00C46017"/>
    <w:rsid w:val="00C47CB2"/>
    <w:rsid w:val="00C50ED6"/>
    <w:rsid w:val="00C95B31"/>
    <w:rsid w:val="00CA79B4"/>
    <w:rsid w:val="00CC579F"/>
    <w:rsid w:val="00D0678E"/>
    <w:rsid w:val="00D12A10"/>
    <w:rsid w:val="00D1641A"/>
    <w:rsid w:val="00D312A1"/>
    <w:rsid w:val="00D46E5B"/>
    <w:rsid w:val="00D47C48"/>
    <w:rsid w:val="00D56AAC"/>
    <w:rsid w:val="00D6447F"/>
    <w:rsid w:val="00D64FF6"/>
    <w:rsid w:val="00D90648"/>
    <w:rsid w:val="00D9191C"/>
    <w:rsid w:val="00D96B45"/>
    <w:rsid w:val="00DA6EF7"/>
    <w:rsid w:val="00DC6401"/>
    <w:rsid w:val="00DD6FAC"/>
    <w:rsid w:val="00DE5982"/>
    <w:rsid w:val="00DF34E5"/>
    <w:rsid w:val="00DF5BA2"/>
    <w:rsid w:val="00E13E26"/>
    <w:rsid w:val="00E2294F"/>
    <w:rsid w:val="00E236B1"/>
    <w:rsid w:val="00E40855"/>
    <w:rsid w:val="00E5180E"/>
    <w:rsid w:val="00E857C5"/>
    <w:rsid w:val="00E86BE0"/>
    <w:rsid w:val="00E91E6D"/>
    <w:rsid w:val="00E92004"/>
    <w:rsid w:val="00E93696"/>
    <w:rsid w:val="00E9587D"/>
    <w:rsid w:val="00E9670D"/>
    <w:rsid w:val="00EB775A"/>
    <w:rsid w:val="00EB7F96"/>
    <w:rsid w:val="00EC42A1"/>
    <w:rsid w:val="00ED3EE1"/>
    <w:rsid w:val="00EE15F3"/>
    <w:rsid w:val="00EE6A54"/>
    <w:rsid w:val="00EE79E5"/>
    <w:rsid w:val="00EF67D8"/>
    <w:rsid w:val="00F02D5E"/>
    <w:rsid w:val="00F06B40"/>
    <w:rsid w:val="00F227E1"/>
    <w:rsid w:val="00F24AD0"/>
    <w:rsid w:val="00F24EF9"/>
    <w:rsid w:val="00F43735"/>
    <w:rsid w:val="00F457D8"/>
    <w:rsid w:val="00F61A9F"/>
    <w:rsid w:val="00F63A5E"/>
    <w:rsid w:val="00F67D4D"/>
    <w:rsid w:val="00F70009"/>
    <w:rsid w:val="00F7462B"/>
    <w:rsid w:val="00F90379"/>
    <w:rsid w:val="00FA4604"/>
    <w:rsid w:val="00FB68DD"/>
    <w:rsid w:val="00FC4804"/>
    <w:rsid w:val="00FF07FD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50E5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BE0"/>
  </w:style>
  <w:style w:type="paragraph" w:styleId="Ttulo1">
    <w:name w:val="heading 1"/>
    <w:basedOn w:val="Normal"/>
    <w:next w:val="Normal"/>
    <w:link w:val="Ttulo1Car"/>
    <w:uiPriority w:val="9"/>
    <w:qFormat/>
    <w:rsid w:val="00F43735"/>
    <w:pPr>
      <w:keepNext/>
      <w:keepLines/>
      <w:spacing w:before="480" w:after="0" w:line="700" w:lineRule="exact"/>
      <w:outlineLvl w:val="0"/>
    </w:pPr>
    <w:rPr>
      <w:rFonts w:ascii="Gill Sans MT" w:eastAsiaTheme="majorEastAsia" w:hAnsi="Gill Sans MT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F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UDADYCP">
    <w:name w:val="CIUDAD Y CP"/>
    <w:basedOn w:val="Fuentedeprrafopredeter"/>
    <w:uiPriority w:val="1"/>
    <w:qFormat/>
    <w:rsid w:val="00DA6EF7"/>
    <w:rPr>
      <w:rFonts w:ascii="Gill Sans MT" w:hAnsi="Gill Sans MT"/>
      <w:sz w:val="14"/>
    </w:rPr>
  </w:style>
  <w:style w:type="paragraph" w:styleId="Encabezado">
    <w:name w:val="header"/>
    <w:basedOn w:val="Normal"/>
    <w:link w:val="Encabezado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6E7"/>
  </w:style>
  <w:style w:type="paragraph" w:styleId="Piedepgina">
    <w:name w:val="footer"/>
    <w:basedOn w:val="Normal"/>
    <w:link w:val="Piedepgina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6E7"/>
  </w:style>
  <w:style w:type="paragraph" w:styleId="Textodeglobo">
    <w:name w:val="Balloon Text"/>
    <w:basedOn w:val="Normal"/>
    <w:link w:val="TextodegloboCar"/>
    <w:uiPriority w:val="99"/>
    <w:semiHidden/>
    <w:unhideWhenUsed/>
    <w:rsid w:val="0098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6E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136F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43735"/>
    <w:rPr>
      <w:rFonts w:ascii="Gill Sans MT" w:eastAsiaTheme="majorEastAsia" w:hAnsi="Gill Sans MT" w:cstheme="majorBidi"/>
      <w:b/>
      <w:bCs/>
      <w:sz w:val="40"/>
      <w:szCs w:val="28"/>
    </w:rPr>
  </w:style>
  <w:style w:type="paragraph" w:customStyle="1" w:styleId="FECHA">
    <w:name w:val="FECHA"/>
    <w:basedOn w:val="Normal"/>
    <w:link w:val="FECHACar"/>
    <w:qFormat/>
    <w:rsid w:val="00615930"/>
    <w:pPr>
      <w:spacing w:after="120" w:line="240" w:lineRule="exact"/>
      <w:ind w:right="1106"/>
      <w:contextualSpacing/>
      <w:jc w:val="right"/>
      <w:outlineLvl w:val="0"/>
    </w:pPr>
    <w:rPr>
      <w:rFonts w:ascii="Gill Sans MT" w:eastAsia="Calibri" w:hAnsi="Gill Sans MT" w:cs="Times New Roman"/>
      <w:noProof/>
      <w:sz w:val="24"/>
      <w:szCs w:val="16"/>
    </w:rPr>
  </w:style>
  <w:style w:type="character" w:customStyle="1" w:styleId="FECHACar">
    <w:name w:val="FECHA Car"/>
    <w:basedOn w:val="Fuentedeprrafopredeter"/>
    <w:link w:val="FECHA"/>
    <w:rsid w:val="00615930"/>
    <w:rPr>
      <w:rFonts w:ascii="Gill Sans MT" w:eastAsia="Calibri" w:hAnsi="Gill Sans MT" w:cs="Times New Roman"/>
      <w:noProof/>
      <w:sz w:val="24"/>
      <w:szCs w:val="16"/>
      <w:lang w:eastAsia="es-MX"/>
    </w:rPr>
  </w:style>
  <w:style w:type="character" w:customStyle="1" w:styleId="Dependencia">
    <w:name w:val="Dependencia"/>
    <w:basedOn w:val="Fuentedeprrafopredeter"/>
    <w:uiPriority w:val="1"/>
    <w:rsid w:val="00A6294C"/>
    <w:rPr>
      <w:rFonts w:ascii="Gill Sans MT" w:hAnsi="Gill Sans MT"/>
      <w:b/>
      <w:sz w:val="20"/>
    </w:rPr>
  </w:style>
  <w:style w:type="paragraph" w:customStyle="1" w:styleId="NombredeDireccin">
    <w:name w:val="Nombre de Dirección"/>
    <w:link w:val="NombredeDireccinCar"/>
    <w:qFormat/>
    <w:rsid w:val="00C24D2B"/>
    <w:pPr>
      <w:spacing w:after="0" w:line="180" w:lineRule="exact"/>
      <w:jc w:val="right"/>
    </w:pPr>
    <w:rPr>
      <w:rFonts w:ascii="Gill Sans MT" w:hAnsi="Gill Sans MT"/>
      <w:b/>
      <w:sz w:val="16"/>
    </w:rPr>
  </w:style>
  <w:style w:type="character" w:customStyle="1" w:styleId="NombredeDireccinCar">
    <w:name w:val="Nombre de Dirección Car"/>
    <w:basedOn w:val="Fuentedeprrafopredeter"/>
    <w:link w:val="NombredeDireccin"/>
    <w:rsid w:val="00C24D2B"/>
    <w:rPr>
      <w:rFonts w:ascii="Gill Sans MT" w:hAnsi="Gill Sans MT"/>
      <w:b/>
      <w:sz w:val="16"/>
    </w:rPr>
  </w:style>
  <w:style w:type="paragraph" w:customStyle="1" w:styleId="NombredeDependencia">
    <w:name w:val="Nombre de Dependencia"/>
    <w:link w:val="NombredeDependenciaCar"/>
    <w:qFormat/>
    <w:rsid w:val="00C24D2B"/>
    <w:pPr>
      <w:spacing w:after="0" w:line="180" w:lineRule="exact"/>
      <w:jc w:val="right"/>
    </w:pPr>
    <w:rPr>
      <w:rFonts w:ascii="Gill Sans MT" w:hAnsi="Gill Sans MT"/>
      <w:sz w:val="16"/>
    </w:rPr>
  </w:style>
  <w:style w:type="character" w:customStyle="1" w:styleId="NombredeDependenciaCar">
    <w:name w:val="Nombre de Dependencia Car"/>
    <w:basedOn w:val="Fuentedeprrafopredeter"/>
    <w:link w:val="NombredeDependencia"/>
    <w:rsid w:val="00C24D2B"/>
    <w:rPr>
      <w:rFonts w:ascii="Gill Sans MT" w:hAnsi="Gill Sans MT"/>
      <w:sz w:val="16"/>
    </w:rPr>
  </w:style>
  <w:style w:type="paragraph" w:customStyle="1" w:styleId="Regin">
    <w:name w:val="Región"/>
    <w:link w:val="ReginCar"/>
    <w:autoRedefine/>
    <w:qFormat/>
    <w:rsid w:val="00C24D2B"/>
    <w:pPr>
      <w:spacing w:after="0" w:line="200" w:lineRule="exact"/>
    </w:pPr>
    <w:rPr>
      <w:rFonts w:ascii="Gill Sans MT" w:eastAsia="Times New Roman" w:hAnsi="Gill Sans MT" w:cs="Times New Roman"/>
      <w:b/>
      <w:sz w:val="16"/>
    </w:rPr>
  </w:style>
  <w:style w:type="character" w:customStyle="1" w:styleId="ReginCar">
    <w:name w:val="Región Car"/>
    <w:link w:val="Regin"/>
    <w:rsid w:val="00C24D2B"/>
    <w:rPr>
      <w:rFonts w:ascii="Gill Sans MT" w:eastAsia="Times New Roman" w:hAnsi="Gill Sans MT" w:cs="Times New Roman"/>
      <w:b/>
      <w:sz w:val="16"/>
    </w:rPr>
  </w:style>
  <w:style w:type="character" w:customStyle="1" w:styleId="Subtitulo">
    <w:name w:val="Subtitulo"/>
    <w:basedOn w:val="Fuentedeprrafopredeter"/>
    <w:uiPriority w:val="1"/>
    <w:rsid w:val="00EE15F3"/>
    <w:rPr>
      <w:rFonts w:ascii="Gill Sans MT" w:hAnsi="Gill Sans MT"/>
      <w:sz w:val="32"/>
    </w:rPr>
  </w:style>
  <w:style w:type="paragraph" w:styleId="Prrafodelista">
    <w:name w:val="List Paragraph"/>
    <w:basedOn w:val="Normal"/>
    <w:uiPriority w:val="34"/>
    <w:qFormat/>
    <w:rsid w:val="00B617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678E"/>
    <w:pPr>
      <w:spacing w:after="0" w:line="240" w:lineRule="auto"/>
    </w:pPr>
    <w:rPr>
      <w:rFonts w:eastAsiaTheme="minorHAnsi"/>
      <w:sz w:val="24"/>
      <w:szCs w:val="24"/>
      <w:lang w:val="es-ES_tradn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4">
    <w:name w:val="Light List Accent 4"/>
    <w:basedOn w:val="Tablanormal"/>
    <w:uiPriority w:val="61"/>
    <w:rsid w:val="00781E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claro-nfasis4">
    <w:name w:val="Light Shading Accent 4"/>
    <w:basedOn w:val="Tablanormal"/>
    <w:uiPriority w:val="60"/>
    <w:rsid w:val="00781E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7A54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1">
    <w:name w:val="Cuadrícula de tabla clara1"/>
    <w:basedOn w:val="Tablanormal"/>
    <w:uiPriority w:val="40"/>
    <w:rsid w:val="00E4085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detabladecontenido">
    <w:name w:val="TOC Heading"/>
    <w:basedOn w:val="Ttulo1"/>
    <w:next w:val="Normal"/>
    <w:uiPriority w:val="39"/>
    <w:unhideWhenUsed/>
    <w:qFormat/>
    <w:rsid w:val="00A23DB5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14888"/>
    <w:pPr>
      <w:tabs>
        <w:tab w:val="right" w:leader="dot" w:pos="7977"/>
      </w:tabs>
      <w:spacing w:after="100" w:line="360" w:lineRule="auto"/>
    </w:pPr>
    <w:rPr>
      <w:rFonts w:ascii="Gill Sans MT" w:hAnsi="Gill Sans MT"/>
      <w:b/>
      <w:noProof/>
    </w:rPr>
  </w:style>
  <w:style w:type="character" w:styleId="Hipervnculo">
    <w:name w:val="Hyperlink"/>
    <w:basedOn w:val="Fuentedeprrafopredeter"/>
    <w:uiPriority w:val="99"/>
    <w:unhideWhenUsed/>
    <w:rsid w:val="00A23DB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B3F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1488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BE0"/>
  </w:style>
  <w:style w:type="paragraph" w:styleId="Ttulo1">
    <w:name w:val="heading 1"/>
    <w:basedOn w:val="Normal"/>
    <w:next w:val="Normal"/>
    <w:link w:val="Ttulo1Car"/>
    <w:uiPriority w:val="9"/>
    <w:qFormat/>
    <w:rsid w:val="00F43735"/>
    <w:pPr>
      <w:keepNext/>
      <w:keepLines/>
      <w:spacing w:before="480" w:after="0" w:line="700" w:lineRule="exact"/>
      <w:outlineLvl w:val="0"/>
    </w:pPr>
    <w:rPr>
      <w:rFonts w:ascii="Gill Sans MT" w:eastAsiaTheme="majorEastAsia" w:hAnsi="Gill Sans MT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F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UDADYCP">
    <w:name w:val="CIUDAD Y CP"/>
    <w:basedOn w:val="Fuentedeprrafopredeter"/>
    <w:uiPriority w:val="1"/>
    <w:qFormat/>
    <w:rsid w:val="00DA6EF7"/>
    <w:rPr>
      <w:rFonts w:ascii="Gill Sans MT" w:hAnsi="Gill Sans MT"/>
      <w:sz w:val="14"/>
    </w:rPr>
  </w:style>
  <w:style w:type="paragraph" w:styleId="Encabezado">
    <w:name w:val="header"/>
    <w:basedOn w:val="Normal"/>
    <w:link w:val="Encabezado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6E7"/>
  </w:style>
  <w:style w:type="paragraph" w:styleId="Piedepgina">
    <w:name w:val="footer"/>
    <w:basedOn w:val="Normal"/>
    <w:link w:val="Piedepgina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6E7"/>
  </w:style>
  <w:style w:type="paragraph" w:styleId="Textodeglobo">
    <w:name w:val="Balloon Text"/>
    <w:basedOn w:val="Normal"/>
    <w:link w:val="TextodegloboCar"/>
    <w:uiPriority w:val="99"/>
    <w:semiHidden/>
    <w:unhideWhenUsed/>
    <w:rsid w:val="0098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6E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136F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43735"/>
    <w:rPr>
      <w:rFonts w:ascii="Gill Sans MT" w:eastAsiaTheme="majorEastAsia" w:hAnsi="Gill Sans MT" w:cstheme="majorBidi"/>
      <w:b/>
      <w:bCs/>
      <w:sz w:val="40"/>
      <w:szCs w:val="28"/>
    </w:rPr>
  </w:style>
  <w:style w:type="paragraph" w:customStyle="1" w:styleId="FECHA">
    <w:name w:val="FECHA"/>
    <w:basedOn w:val="Normal"/>
    <w:link w:val="FECHACar"/>
    <w:qFormat/>
    <w:rsid w:val="00615930"/>
    <w:pPr>
      <w:spacing w:after="120" w:line="240" w:lineRule="exact"/>
      <w:ind w:right="1106"/>
      <w:contextualSpacing/>
      <w:jc w:val="right"/>
      <w:outlineLvl w:val="0"/>
    </w:pPr>
    <w:rPr>
      <w:rFonts w:ascii="Gill Sans MT" w:eastAsia="Calibri" w:hAnsi="Gill Sans MT" w:cs="Times New Roman"/>
      <w:noProof/>
      <w:sz w:val="24"/>
      <w:szCs w:val="16"/>
    </w:rPr>
  </w:style>
  <w:style w:type="character" w:customStyle="1" w:styleId="FECHACar">
    <w:name w:val="FECHA Car"/>
    <w:basedOn w:val="Fuentedeprrafopredeter"/>
    <w:link w:val="FECHA"/>
    <w:rsid w:val="00615930"/>
    <w:rPr>
      <w:rFonts w:ascii="Gill Sans MT" w:eastAsia="Calibri" w:hAnsi="Gill Sans MT" w:cs="Times New Roman"/>
      <w:noProof/>
      <w:sz w:val="24"/>
      <w:szCs w:val="16"/>
      <w:lang w:eastAsia="es-MX"/>
    </w:rPr>
  </w:style>
  <w:style w:type="character" w:customStyle="1" w:styleId="Dependencia">
    <w:name w:val="Dependencia"/>
    <w:basedOn w:val="Fuentedeprrafopredeter"/>
    <w:uiPriority w:val="1"/>
    <w:rsid w:val="00A6294C"/>
    <w:rPr>
      <w:rFonts w:ascii="Gill Sans MT" w:hAnsi="Gill Sans MT"/>
      <w:b/>
      <w:sz w:val="20"/>
    </w:rPr>
  </w:style>
  <w:style w:type="paragraph" w:customStyle="1" w:styleId="NombredeDireccin">
    <w:name w:val="Nombre de Dirección"/>
    <w:link w:val="NombredeDireccinCar"/>
    <w:qFormat/>
    <w:rsid w:val="00C24D2B"/>
    <w:pPr>
      <w:spacing w:after="0" w:line="180" w:lineRule="exact"/>
      <w:jc w:val="right"/>
    </w:pPr>
    <w:rPr>
      <w:rFonts w:ascii="Gill Sans MT" w:hAnsi="Gill Sans MT"/>
      <w:b/>
      <w:sz w:val="16"/>
    </w:rPr>
  </w:style>
  <w:style w:type="character" w:customStyle="1" w:styleId="NombredeDireccinCar">
    <w:name w:val="Nombre de Dirección Car"/>
    <w:basedOn w:val="Fuentedeprrafopredeter"/>
    <w:link w:val="NombredeDireccin"/>
    <w:rsid w:val="00C24D2B"/>
    <w:rPr>
      <w:rFonts w:ascii="Gill Sans MT" w:hAnsi="Gill Sans MT"/>
      <w:b/>
      <w:sz w:val="16"/>
    </w:rPr>
  </w:style>
  <w:style w:type="paragraph" w:customStyle="1" w:styleId="NombredeDependencia">
    <w:name w:val="Nombre de Dependencia"/>
    <w:link w:val="NombredeDependenciaCar"/>
    <w:qFormat/>
    <w:rsid w:val="00C24D2B"/>
    <w:pPr>
      <w:spacing w:after="0" w:line="180" w:lineRule="exact"/>
      <w:jc w:val="right"/>
    </w:pPr>
    <w:rPr>
      <w:rFonts w:ascii="Gill Sans MT" w:hAnsi="Gill Sans MT"/>
      <w:sz w:val="16"/>
    </w:rPr>
  </w:style>
  <w:style w:type="character" w:customStyle="1" w:styleId="NombredeDependenciaCar">
    <w:name w:val="Nombre de Dependencia Car"/>
    <w:basedOn w:val="Fuentedeprrafopredeter"/>
    <w:link w:val="NombredeDependencia"/>
    <w:rsid w:val="00C24D2B"/>
    <w:rPr>
      <w:rFonts w:ascii="Gill Sans MT" w:hAnsi="Gill Sans MT"/>
      <w:sz w:val="16"/>
    </w:rPr>
  </w:style>
  <w:style w:type="paragraph" w:customStyle="1" w:styleId="Regin">
    <w:name w:val="Región"/>
    <w:link w:val="ReginCar"/>
    <w:autoRedefine/>
    <w:qFormat/>
    <w:rsid w:val="00C24D2B"/>
    <w:pPr>
      <w:spacing w:after="0" w:line="200" w:lineRule="exact"/>
    </w:pPr>
    <w:rPr>
      <w:rFonts w:ascii="Gill Sans MT" w:eastAsia="Times New Roman" w:hAnsi="Gill Sans MT" w:cs="Times New Roman"/>
      <w:b/>
      <w:sz w:val="16"/>
    </w:rPr>
  </w:style>
  <w:style w:type="character" w:customStyle="1" w:styleId="ReginCar">
    <w:name w:val="Región Car"/>
    <w:link w:val="Regin"/>
    <w:rsid w:val="00C24D2B"/>
    <w:rPr>
      <w:rFonts w:ascii="Gill Sans MT" w:eastAsia="Times New Roman" w:hAnsi="Gill Sans MT" w:cs="Times New Roman"/>
      <w:b/>
      <w:sz w:val="16"/>
    </w:rPr>
  </w:style>
  <w:style w:type="character" w:customStyle="1" w:styleId="Subtitulo">
    <w:name w:val="Subtitulo"/>
    <w:basedOn w:val="Fuentedeprrafopredeter"/>
    <w:uiPriority w:val="1"/>
    <w:rsid w:val="00EE15F3"/>
    <w:rPr>
      <w:rFonts w:ascii="Gill Sans MT" w:hAnsi="Gill Sans MT"/>
      <w:sz w:val="32"/>
    </w:rPr>
  </w:style>
  <w:style w:type="paragraph" w:styleId="Prrafodelista">
    <w:name w:val="List Paragraph"/>
    <w:basedOn w:val="Normal"/>
    <w:uiPriority w:val="34"/>
    <w:qFormat/>
    <w:rsid w:val="00B617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678E"/>
    <w:pPr>
      <w:spacing w:after="0" w:line="240" w:lineRule="auto"/>
    </w:pPr>
    <w:rPr>
      <w:rFonts w:eastAsiaTheme="minorHAnsi"/>
      <w:sz w:val="24"/>
      <w:szCs w:val="24"/>
      <w:lang w:val="es-ES_tradn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4">
    <w:name w:val="Light List Accent 4"/>
    <w:basedOn w:val="Tablanormal"/>
    <w:uiPriority w:val="61"/>
    <w:rsid w:val="00781E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claro-nfasis4">
    <w:name w:val="Light Shading Accent 4"/>
    <w:basedOn w:val="Tablanormal"/>
    <w:uiPriority w:val="60"/>
    <w:rsid w:val="00781E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7A54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1">
    <w:name w:val="Cuadrícula de tabla clara1"/>
    <w:basedOn w:val="Tablanormal"/>
    <w:uiPriority w:val="40"/>
    <w:rsid w:val="00E4085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detabladecontenido">
    <w:name w:val="TOC Heading"/>
    <w:basedOn w:val="Ttulo1"/>
    <w:next w:val="Normal"/>
    <w:uiPriority w:val="39"/>
    <w:unhideWhenUsed/>
    <w:qFormat/>
    <w:rsid w:val="00A23DB5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14888"/>
    <w:pPr>
      <w:tabs>
        <w:tab w:val="right" w:leader="dot" w:pos="7977"/>
      </w:tabs>
      <w:spacing w:after="100" w:line="360" w:lineRule="auto"/>
    </w:pPr>
    <w:rPr>
      <w:rFonts w:ascii="Gill Sans MT" w:hAnsi="Gill Sans MT"/>
      <w:b/>
      <w:noProof/>
    </w:rPr>
  </w:style>
  <w:style w:type="character" w:styleId="Hipervnculo">
    <w:name w:val="Hyperlink"/>
    <w:basedOn w:val="Fuentedeprrafopredeter"/>
    <w:uiPriority w:val="99"/>
    <w:unhideWhenUsed/>
    <w:rsid w:val="00A23DB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B3F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148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hyperlink" Target="http://www.uv.mx/saisuv/" TargetMode="External"/><Relationship Id="rId15" Type="http://schemas.openxmlformats.org/officeDocument/2006/relationships/header" Target="header3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png"/><Relationship Id="rId10" Type="http://schemas.microsoft.com/office/2007/relationships/hdphoto" Target="media/hdphoto1.wdp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S\Downloads\Gu&#237;a%20de%20actividad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A7833CCC7541F4BC935B22FE126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5115-602E-4483-974C-22727F60617F}"/>
      </w:docPartPr>
      <w:docPartBody>
        <w:p w:rsidR="005C633E" w:rsidRDefault="00ED2772">
          <w:r w:rsidRPr="006948D1">
            <w:t>Haga clic aquí para escribir texto.</w:t>
          </w:r>
        </w:p>
      </w:docPartBody>
    </w:docPart>
    <w:docPart>
      <w:docPartPr>
        <w:name w:val="5DE52AE1A2FB4C5FAD116F6995643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1D699-520F-49ED-BFE8-4D0C6B64C978}"/>
      </w:docPartPr>
      <w:docPartBody>
        <w:p w:rsidR="0025787D" w:rsidRDefault="005C633E" w:rsidP="005C633E">
          <w:r w:rsidRPr="00EE15F3">
            <w:rPr>
              <w:rFonts w:ascii="Gill Sans MT" w:hAnsi="Gill Sans MT"/>
              <w:b/>
              <w:sz w:val="40"/>
              <w:szCs w:val="38"/>
            </w:rPr>
            <w:t>Haga clic aquí para escribir el título</w:t>
          </w:r>
        </w:p>
      </w:docPartBody>
    </w:docPart>
    <w:docPart>
      <w:docPartPr>
        <w:name w:val="D0C131219A3847FEAC42BF4B61106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81645-E386-4EE4-94D4-3291F2EB1319}"/>
      </w:docPartPr>
      <w:docPartBody>
        <w:p w:rsidR="00B2592A" w:rsidRDefault="00B2592A" w:rsidP="00B2592A">
          <w:pPr>
            <w:pStyle w:val="D0C131219A3847FEAC42BF4B61106C36"/>
          </w:pPr>
          <w:r w:rsidRPr="00EE15F3">
            <w:rPr>
              <w:rFonts w:ascii="Gill Sans MT" w:hAnsi="Gill Sans MT"/>
              <w:b/>
              <w:sz w:val="40"/>
              <w:szCs w:val="38"/>
            </w:rPr>
            <w:t>Haga clic aquí para escribir el título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772"/>
    <w:rsid w:val="000260EF"/>
    <w:rsid w:val="000361AD"/>
    <w:rsid w:val="000F1ADC"/>
    <w:rsid w:val="001C0A0E"/>
    <w:rsid w:val="001D4781"/>
    <w:rsid w:val="001D5DDD"/>
    <w:rsid w:val="00254FC7"/>
    <w:rsid w:val="0025787D"/>
    <w:rsid w:val="002F4D56"/>
    <w:rsid w:val="003D7F17"/>
    <w:rsid w:val="00467DC4"/>
    <w:rsid w:val="00534387"/>
    <w:rsid w:val="005C633E"/>
    <w:rsid w:val="008A515E"/>
    <w:rsid w:val="008E4EB9"/>
    <w:rsid w:val="00997A66"/>
    <w:rsid w:val="00A4605F"/>
    <w:rsid w:val="00B249EA"/>
    <w:rsid w:val="00B2592A"/>
    <w:rsid w:val="00D07890"/>
    <w:rsid w:val="00ED2772"/>
    <w:rsid w:val="00F4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0CA5"/>
    <w:rPr>
      <w:color w:val="808080"/>
    </w:rPr>
  </w:style>
  <w:style w:type="paragraph" w:customStyle="1" w:styleId="07A7833CCC7541F4BC935B22FE126D43">
    <w:name w:val="07A7833CCC7541F4BC935B22FE126D43"/>
  </w:style>
  <w:style w:type="paragraph" w:customStyle="1" w:styleId="E8B93D14A6FD48518D611A0597BB1359">
    <w:name w:val="E8B93D14A6FD48518D611A0597BB1359"/>
    <w:rsid w:val="005C633E"/>
  </w:style>
  <w:style w:type="paragraph" w:customStyle="1" w:styleId="5DE52AE1A2FB4C5FAD116F6995643A7E">
    <w:name w:val="5DE52AE1A2FB4C5FAD116F6995643A7E"/>
    <w:rsid w:val="005C633E"/>
  </w:style>
  <w:style w:type="paragraph" w:customStyle="1" w:styleId="E9B180061FEC41E3A681B0D80B1D7332">
    <w:name w:val="E9B180061FEC41E3A681B0D80B1D7332"/>
    <w:rsid w:val="00B2592A"/>
    <w:pPr>
      <w:spacing w:after="200" w:line="276" w:lineRule="auto"/>
    </w:pPr>
  </w:style>
  <w:style w:type="paragraph" w:customStyle="1" w:styleId="FA5E194F51C445EB8EDD66FB424F108F">
    <w:name w:val="FA5E194F51C445EB8EDD66FB424F108F"/>
    <w:rsid w:val="00B2592A"/>
    <w:pPr>
      <w:spacing w:after="200" w:line="276" w:lineRule="auto"/>
    </w:pPr>
  </w:style>
  <w:style w:type="paragraph" w:customStyle="1" w:styleId="D0C131219A3847FEAC42BF4B61106C36">
    <w:name w:val="D0C131219A3847FEAC42BF4B61106C36"/>
    <w:rsid w:val="00B2592A"/>
    <w:pPr>
      <w:spacing w:after="200" w:line="276" w:lineRule="auto"/>
    </w:pPr>
  </w:style>
  <w:style w:type="paragraph" w:customStyle="1" w:styleId="17940F28471F47E9B4DB60D63176EA61">
    <w:name w:val="17940F28471F47E9B4DB60D63176EA61"/>
    <w:rsid w:val="002F4D56"/>
    <w:pPr>
      <w:spacing w:after="200" w:line="276" w:lineRule="auto"/>
    </w:pPr>
  </w:style>
  <w:style w:type="paragraph" w:customStyle="1" w:styleId="4C0FAEBEC7CD4393A09B44594EA5507F">
    <w:name w:val="4C0FAEBEC7CD4393A09B44594EA5507F"/>
    <w:rsid w:val="002F4D56"/>
    <w:pPr>
      <w:spacing w:after="200" w:line="276" w:lineRule="auto"/>
    </w:pPr>
  </w:style>
  <w:style w:type="paragraph" w:customStyle="1" w:styleId="2249DC0399644F7B904DC63D3B9C5F5D">
    <w:name w:val="2249DC0399644F7B904DC63D3B9C5F5D"/>
    <w:rsid w:val="002F4D56"/>
    <w:pPr>
      <w:spacing w:after="200" w:line="276" w:lineRule="auto"/>
    </w:pPr>
  </w:style>
  <w:style w:type="paragraph" w:customStyle="1" w:styleId="D09F0685342F4E5882940086299B127B">
    <w:name w:val="D09F0685342F4E5882940086299B127B"/>
    <w:rsid w:val="00997A66"/>
    <w:pPr>
      <w:spacing w:after="200" w:line="276" w:lineRule="auto"/>
    </w:pPr>
  </w:style>
  <w:style w:type="paragraph" w:customStyle="1" w:styleId="C64C0D86932D4CE089AB30507E5F31EC">
    <w:name w:val="C64C0D86932D4CE089AB30507E5F31EC"/>
    <w:rsid w:val="00997A66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0CA5"/>
    <w:rPr>
      <w:color w:val="808080"/>
    </w:rPr>
  </w:style>
  <w:style w:type="paragraph" w:customStyle="1" w:styleId="07A7833CCC7541F4BC935B22FE126D43">
    <w:name w:val="07A7833CCC7541F4BC935B22FE126D43"/>
  </w:style>
  <w:style w:type="paragraph" w:customStyle="1" w:styleId="E8B93D14A6FD48518D611A0597BB1359">
    <w:name w:val="E8B93D14A6FD48518D611A0597BB1359"/>
    <w:rsid w:val="005C633E"/>
  </w:style>
  <w:style w:type="paragraph" w:customStyle="1" w:styleId="5DE52AE1A2FB4C5FAD116F6995643A7E">
    <w:name w:val="5DE52AE1A2FB4C5FAD116F6995643A7E"/>
    <w:rsid w:val="005C633E"/>
  </w:style>
  <w:style w:type="paragraph" w:customStyle="1" w:styleId="E9B180061FEC41E3A681B0D80B1D7332">
    <w:name w:val="E9B180061FEC41E3A681B0D80B1D7332"/>
    <w:rsid w:val="00B2592A"/>
    <w:pPr>
      <w:spacing w:after="200" w:line="276" w:lineRule="auto"/>
    </w:pPr>
  </w:style>
  <w:style w:type="paragraph" w:customStyle="1" w:styleId="FA5E194F51C445EB8EDD66FB424F108F">
    <w:name w:val="FA5E194F51C445EB8EDD66FB424F108F"/>
    <w:rsid w:val="00B2592A"/>
    <w:pPr>
      <w:spacing w:after="200" w:line="276" w:lineRule="auto"/>
    </w:pPr>
  </w:style>
  <w:style w:type="paragraph" w:customStyle="1" w:styleId="D0C131219A3847FEAC42BF4B61106C36">
    <w:name w:val="D0C131219A3847FEAC42BF4B61106C36"/>
    <w:rsid w:val="00B2592A"/>
    <w:pPr>
      <w:spacing w:after="200" w:line="276" w:lineRule="auto"/>
    </w:pPr>
  </w:style>
  <w:style w:type="paragraph" w:customStyle="1" w:styleId="17940F28471F47E9B4DB60D63176EA61">
    <w:name w:val="17940F28471F47E9B4DB60D63176EA61"/>
    <w:rsid w:val="002F4D56"/>
    <w:pPr>
      <w:spacing w:after="200" w:line="276" w:lineRule="auto"/>
    </w:pPr>
  </w:style>
  <w:style w:type="paragraph" w:customStyle="1" w:styleId="4C0FAEBEC7CD4393A09B44594EA5507F">
    <w:name w:val="4C0FAEBEC7CD4393A09B44594EA5507F"/>
    <w:rsid w:val="002F4D56"/>
    <w:pPr>
      <w:spacing w:after="200" w:line="276" w:lineRule="auto"/>
    </w:pPr>
  </w:style>
  <w:style w:type="paragraph" w:customStyle="1" w:styleId="2249DC0399644F7B904DC63D3B9C5F5D">
    <w:name w:val="2249DC0399644F7B904DC63D3B9C5F5D"/>
    <w:rsid w:val="002F4D56"/>
    <w:pPr>
      <w:spacing w:after="200" w:line="276" w:lineRule="auto"/>
    </w:pPr>
  </w:style>
  <w:style w:type="paragraph" w:customStyle="1" w:styleId="D09F0685342F4E5882940086299B127B">
    <w:name w:val="D09F0685342F4E5882940086299B127B"/>
    <w:rsid w:val="00997A66"/>
    <w:pPr>
      <w:spacing w:after="200" w:line="276" w:lineRule="auto"/>
    </w:pPr>
  </w:style>
  <w:style w:type="paragraph" w:customStyle="1" w:styleId="C64C0D86932D4CE089AB30507E5F31EC">
    <w:name w:val="C64C0D86932D4CE089AB30507E5F31EC"/>
    <w:rsid w:val="00997A66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85B77-EAC3-8542-A868-65B8B1A25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\Users\SAIS\Downloads\Guía de actividades.dotx</Template>
  <TotalTime>1383</TotalTime>
  <Pages>3</Pages>
  <Words>114</Words>
  <Characters>631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</dc:creator>
  <cp:lastModifiedBy>Ali cia</cp:lastModifiedBy>
  <cp:revision>46</cp:revision>
  <cp:lastPrinted>2018-03-21T18:05:00Z</cp:lastPrinted>
  <dcterms:created xsi:type="dcterms:W3CDTF">2021-12-20T16:31:00Z</dcterms:created>
  <dcterms:modified xsi:type="dcterms:W3CDTF">2023-02-09T19:21:00Z</dcterms:modified>
</cp:coreProperties>
</file>